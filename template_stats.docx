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4EE27" w14:textId="76F93692" w:rsidR="00E308EF" w:rsidRDefault="00E308EF" w:rsidP="00E308EF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fldChar w:fldCharType="begin"/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instrText xml:space="preserve"> TITLE  \* MERGEFORMAT </w:instrTex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fldChar w:fldCharType="separate"/>
      </w:r>
      <w:r w:rsidR="00480D1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Estadísticas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fldChar w:fldCharType="end"/>
      </w:r>
    </w:p>
    <w:p w14:paraId="0904F8B8" w14:textId="194CAE50" w:rsidR="00437BED" w:rsidRDefault="00115510" w:rsidP="00480D1E">
      <w:pPr>
        <w:pStyle w:val="Subtitle"/>
        <w:jc w:val="center"/>
        <w:rPr>
          <w:rFonts w:eastAsiaTheme="majorEastAsia"/>
          <w:lang w:val="es-ES"/>
        </w:rPr>
      </w:pPr>
      <w:r>
        <w:rPr>
          <w:rFonts w:eastAsiaTheme="majorEastAsia"/>
          <w:lang w:val="es-ES"/>
        </w:rPr>
        <w:fldChar w:fldCharType="begin"/>
      </w:r>
      <w:r>
        <w:rPr>
          <w:rFonts w:eastAsiaTheme="majorEastAsia"/>
          <w:lang w:val="es-ES"/>
        </w:rPr>
        <w:instrText xml:space="preserve"> SUBJECT  \* MERGEFORMAT </w:instrText>
      </w:r>
      <w:r>
        <w:rPr>
          <w:rFonts w:eastAsiaTheme="majorEastAsia"/>
          <w:lang w:val="es-ES"/>
        </w:rPr>
        <w:fldChar w:fldCharType="separate"/>
      </w:r>
      <w:proofErr w:type="spellStart"/>
      <w:r w:rsidR="00480D1E">
        <w:rPr>
          <w:rFonts w:eastAsiaTheme="majorEastAsia"/>
          <w:lang w:val="es-ES"/>
        </w:rPr>
        <w:t>Prepascua</w:t>
      </w:r>
      <w:proofErr w:type="spellEnd"/>
      <w:r w:rsidR="00480D1E">
        <w:rPr>
          <w:rFonts w:eastAsiaTheme="majorEastAsia"/>
          <w:lang w:val="es-ES"/>
        </w:rPr>
        <w:t xml:space="preserve"> 2024</w:t>
      </w:r>
      <w:r>
        <w:rPr>
          <w:rFonts w:eastAsiaTheme="majorEastAsia"/>
          <w:lang w:val="es-ES"/>
        </w:rPr>
        <w:fldChar w:fldCharType="end"/>
      </w:r>
    </w:p>
    <w:p w14:paraId="0F915C43" w14:textId="3E41B0E9" w:rsidR="00480D1E" w:rsidRPr="00480D1E" w:rsidRDefault="00480D1E" w:rsidP="00480D1E">
      <w:pPr>
        <w:pStyle w:val="Heading1"/>
        <w:rPr>
          <w:lang w:val="es-ES"/>
        </w:rPr>
      </w:pPr>
      <w:r>
        <w:rPr>
          <w:lang w:val="es-ES"/>
        </w:rPr>
        <w:t>Participantes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480D1E" w14:paraId="74EDE577" w14:textId="77777777" w:rsidTr="00480D1E">
        <w:tc>
          <w:tcPr>
            <w:tcW w:w="2789" w:type="dxa"/>
          </w:tcPr>
          <w:p w14:paraId="4AC4410A" w14:textId="30A87CD4" w:rsidR="00480D1E" w:rsidRPr="00480D1E" w:rsidRDefault="00480D1E" w:rsidP="00480D1E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Centro</w:t>
            </w:r>
          </w:p>
        </w:tc>
        <w:tc>
          <w:tcPr>
            <w:tcW w:w="2789" w:type="dxa"/>
          </w:tcPr>
          <w:p w14:paraId="65FFFB57" w14:textId="7A59357F" w:rsidR="00480D1E" w:rsidRPr="00480D1E" w:rsidRDefault="00480D1E" w:rsidP="00480D1E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Responsable</w:t>
            </w:r>
          </w:p>
        </w:tc>
        <w:tc>
          <w:tcPr>
            <w:tcW w:w="2790" w:type="dxa"/>
          </w:tcPr>
          <w:p w14:paraId="285A2939" w14:textId="0F49CCD5" w:rsidR="00480D1E" w:rsidRPr="00480D1E" w:rsidRDefault="00480D1E" w:rsidP="00480D1E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Chicas</w:t>
            </w:r>
          </w:p>
        </w:tc>
        <w:tc>
          <w:tcPr>
            <w:tcW w:w="2790" w:type="dxa"/>
          </w:tcPr>
          <w:p w14:paraId="25EC49C6" w14:textId="60656F44" w:rsidR="00480D1E" w:rsidRPr="00480D1E" w:rsidRDefault="00480D1E" w:rsidP="00480D1E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Chicos</w:t>
            </w:r>
          </w:p>
        </w:tc>
        <w:tc>
          <w:tcPr>
            <w:tcW w:w="2790" w:type="dxa"/>
          </w:tcPr>
          <w:p w14:paraId="74D6F124" w14:textId="08ABBBAB" w:rsidR="00480D1E" w:rsidRPr="00480D1E" w:rsidRDefault="00480D1E" w:rsidP="00480D1E">
            <w:pPr>
              <w:rPr>
                <w:b/>
                <w:bCs/>
                <w:lang w:val="es-ES"/>
              </w:rPr>
            </w:pPr>
            <w:proofErr w:type="gramStart"/>
            <w:r>
              <w:rPr>
                <w:b/>
                <w:bCs/>
                <w:lang w:val="es-ES"/>
              </w:rPr>
              <w:t>Total</w:t>
            </w:r>
            <w:proofErr w:type="gramEnd"/>
            <w:r>
              <w:rPr>
                <w:b/>
                <w:bCs/>
                <w:lang w:val="es-ES"/>
              </w:rPr>
              <w:t xml:space="preserve"> participantes</w:t>
            </w:r>
          </w:p>
        </w:tc>
      </w:tr>
      <w:tr w:rsidR="00480D1E" w14:paraId="7B16AE3B" w14:textId="77777777" w:rsidTr="00480D1E">
        <w:tc>
          <w:tcPr>
            <w:tcW w:w="2789" w:type="dxa"/>
          </w:tcPr>
          <w:p w14:paraId="6588FBF1" w14:textId="01176AD7" w:rsidR="00480D1E" w:rsidRDefault="004730FD" w:rsidP="00480D1E">
            <w:pPr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short \* MERGEFORMAT </w:instrText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«short»</w:t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2789" w:type="dxa"/>
          </w:tcPr>
          <w:p w14:paraId="5336342D" w14:textId="2ADBE64A" w:rsidR="00480D1E" w:rsidRDefault="002875E3" w:rsidP="00480D1E">
            <w:pPr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responsible \* MERGEFORMAT </w:instrText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«responsible»</w:t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2790" w:type="dxa"/>
            <w:vAlign w:val="center"/>
          </w:tcPr>
          <w:p w14:paraId="617C8434" w14:textId="682C9579" w:rsidR="00480D1E" w:rsidRDefault="00480D1E" w:rsidP="00480D1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num_girls \* MERGEFORMAT </w:instrText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«num_girls»</w:t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2790" w:type="dxa"/>
            <w:vAlign w:val="center"/>
          </w:tcPr>
          <w:p w14:paraId="00E8A147" w14:textId="529F6C88" w:rsidR="00480D1E" w:rsidRDefault="00480D1E" w:rsidP="00480D1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num_boys \* MERGEFORMAT </w:instrText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«num_boys»</w:t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2790" w:type="dxa"/>
            <w:vAlign w:val="center"/>
          </w:tcPr>
          <w:p w14:paraId="777FC0DC" w14:textId="2838BFA6" w:rsidR="00480D1E" w:rsidRDefault="002875E3" w:rsidP="00480D1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num_center \* MERGEFORMAT </w:instrText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«num_center»</w:t>
            </w:r>
            <w:r>
              <w:rPr>
                <w:lang w:val="es-ES"/>
              </w:rPr>
              <w:fldChar w:fldCharType="end"/>
            </w:r>
          </w:p>
        </w:tc>
      </w:tr>
    </w:tbl>
    <w:p w14:paraId="6B53D1BD" w14:textId="77777777" w:rsidR="00480D1E" w:rsidRPr="00480D1E" w:rsidRDefault="00480D1E" w:rsidP="00480D1E">
      <w:pPr>
        <w:rPr>
          <w:lang w:val="es-ES"/>
        </w:rPr>
      </w:pPr>
    </w:p>
    <w:p w14:paraId="39B031E3" w14:textId="264AF0C0" w:rsidR="00437BED" w:rsidRDefault="00437BED">
      <w:pPr>
        <w:rPr>
          <w:rFonts w:asciiTheme="majorHAnsi" w:eastAsiaTheme="majorEastAsia" w:hAnsiTheme="majorHAnsi" w:cstheme="majorBidi"/>
          <w:color w:val="424468" w:themeColor="accent1" w:themeShade="BF"/>
          <w:sz w:val="32"/>
          <w:szCs w:val="32"/>
          <w:lang w:val="es-ES"/>
        </w:rPr>
      </w:pPr>
    </w:p>
    <w:p w14:paraId="349DD983" w14:textId="55C8DFE6" w:rsidR="00480D1E" w:rsidRDefault="00480D1E" w:rsidP="00480D1E">
      <w:pPr>
        <w:pStyle w:val="Heading1"/>
        <w:rPr>
          <w:lang w:val="es-ES"/>
        </w:rPr>
      </w:pPr>
      <w:r>
        <w:rPr>
          <w:lang w:val="es-ES"/>
        </w:rPr>
        <w:t>Monitores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480D1E" w14:paraId="33126D86" w14:textId="77777777" w:rsidTr="00480D1E">
        <w:tc>
          <w:tcPr>
            <w:tcW w:w="2789" w:type="dxa"/>
          </w:tcPr>
          <w:p w14:paraId="4BF81236" w14:textId="4C4B43FC" w:rsidR="00480D1E" w:rsidRPr="00480D1E" w:rsidRDefault="00480D1E" w:rsidP="00480D1E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Categoría</w:t>
            </w:r>
          </w:p>
        </w:tc>
        <w:tc>
          <w:tcPr>
            <w:tcW w:w="2789" w:type="dxa"/>
          </w:tcPr>
          <w:p w14:paraId="06DF8101" w14:textId="44EE5480" w:rsidR="00480D1E" w:rsidRPr="00480D1E" w:rsidRDefault="00480D1E" w:rsidP="00480D1E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Nombres</w:t>
            </w:r>
          </w:p>
        </w:tc>
        <w:tc>
          <w:tcPr>
            <w:tcW w:w="2790" w:type="dxa"/>
          </w:tcPr>
          <w:p w14:paraId="4764BF9B" w14:textId="141D46ED" w:rsidR="00480D1E" w:rsidRPr="00480D1E" w:rsidRDefault="00480D1E" w:rsidP="00480D1E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Chicas</w:t>
            </w:r>
          </w:p>
        </w:tc>
        <w:tc>
          <w:tcPr>
            <w:tcW w:w="2790" w:type="dxa"/>
          </w:tcPr>
          <w:p w14:paraId="7F1778A5" w14:textId="3B2D9D58" w:rsidR="00480D1E" w:rsidRPr="00480D1E" w:rsidRDefault="00480D1E" w:rsidP="00480D1E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Chicos</w:t>
            </w:r>
          </w:p>
        </w:tc>
        <w:tc>
          <w:tcPr>
            <w:tcW w:w="2790" w:type="dxa"/>
          </w:tcPr>
          <w:p w14:paraId="427C3BE4" w14:textId="4AFBD908" w:rsidR="00480D1E" w:rsidRPr="00480D1E" w:rsidRDefault="00480D1E" w:rsidP="00480D1E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Total</w:t>
            </w:r>
          </w:p>
        </w:tc>
      </w:tr>
      <w:tr w:rsidR="00480D1E" w14:paraId="15CCB748" w14:textId="77777777" w:rsidTr="00480D1E">
        <w:tc>
          <w:tcPr>
            <w:tcW w:w="2789" w:type="dxa"/>
          </w:tcPr>
          <w:p w14:paraId="65008365" w14:textId="7A1CE848" w:rsidR="00480D1E" w:rsidRDefault="00480D1E" w:rsidP="00480D1E">
            <w:pPr>
              <w:rPr>
                <w:lang w:val="es-ES"/>
              </w:rPr>
            </w:pPr>
            <w:r>
              <w:rPr>
                <w:lang w:val="es-ES"/>
              </w:rPr>
              <w:t>Catequistas responsables de grupo</w:t>
            </w:r>
          </w:p>
        </w:tc>
        <w:tc>
          <w:tcPr>
            <w:tcW w:w="2789" w:type="dxa"/>
          </w:tcPr>
          <w:p w14:paraId="5FBDB219" w14:textId="1252461D" w:rsidR="00480D1E" w:rsidRDefault="00480D1E" w:rsidP="00480D1E">
            <w:pPr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res_list \* MERGEFORMAT </w:instrText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«res_list»</w:t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2790" w:type="dxa"/>
            <w:vAlign w:val="center"/>
          </w:tcPr>
          <w:p w14:paraId="0B666551" w14:textId="6BC9C8B6" w:rsidR="00480D1E" w:rsidRDefault="00480D1E" w:rsidP="00480D1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num_res_girls \* MERGEFORMAT </w:instrText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«num_res_girls»</w:t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2790" w:type="dxa"/>
            <w:vAlign w:val="center"/>
          </w:tcPr>
          <w:p w14:paraId="72498E0B" w14:textId="60B2F5A1" w:rsidR="00480D1E" w:rsidRDefault="000E2650" w:rsidP="00480D1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num_res_boys \* MERGEFORMAT </w:instrText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«num_res_boys»</w:t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2790" w:type="dxa"/>
            <w:vAlign w:val="center"/>
          </w:tcPr>
          <w:p w14:paraId="0ADB2FFD" w14:textId="6AD319CE" w:rsidR="00480D1E" w:rsidRDefault="000E2650" w:rsidP="00480D1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num_res \* MERGEFORMAT </w:instrText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«num_res»</w:t>
            </w:r>
            <w:r>
              <w:rPr>
                <w:lang w:val="es-ES"/>
              </w:rPr>
              <w:fldChar w:fldCharType="end"/>
            </w:r>
          </w:p>
        </w:tc>
      </w:tr>
      <w:tr w:rsidR="00480D1E" w14:paraId="1E5F11F1" w14:textId="77777777" w:rsidTr="00480D1E">
        <w:tc>
          <w:tcPr>
            <w:tcW w:w="2789" w:type="dxa"/>
          </w:tcPr>
          <w:p w14:paraId="2DFDFF7B" w14:textId="03BB9860" w:rsidR="00480D1E" w:rsidRDefault="00480D1E" w:rsidP="00480D1E">
            <w:pPr>
              <w:rPr>
                <w:lang w:val="es-ES"/>
              </w:rPr>
            </w:pPr>
            <w:r>
              <w:rPr>
                <w:lang w:val="es-ES"/>
              </w:rPr>
              <w:t>Catequistas</w:t>
            </w:r>
          </w:p>
        </w:tc>
        <w:tc>
          <w:tcPr>
            <w:tcW w:w="2789" w:type="dxa"/>
          </w:tcPr>
          <w:p w14:paraId="043ECFE1" w14:textId="6C76E824" w:rsidR="00480D1E" w:rsidRDefault="00480D1E" w:rsidP="00480D1E">
            <w:pPr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cat_list \* MERGEFORMAT </w:instrText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«cat_list»</w:t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2790" w:type="dxa"/>
            <w:vAlign w:val="center"/>
          </w:tcPr>
          <w:p w14:paraId="78B99512" w14:textId="13A56B4C" w:rsidR="00480D1E" w:rsidRDefault="000E2650" w:rsidP="00480D1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num_cat_girls \* MERGEFORMAT </w:instrText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«num_cat_girls»</w:t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2790" w:type="dxa"/>
            <w:vAlign w:val="center"/>
          </w:tcPr>
          <w:p w14:paraId="0298C56F" w14:textId="2A7F62EA" w:rsidR="00480D1E" w:rsidRDefault="000E2650" w:rsidP="00480D1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num_cat_boys \* MERGEFORMAT </w:instrText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«num_cat_boys»</w:t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2790" w:type="dxa"/>
            <w:vAlign w:val="center"/>
          </w:tcPr>
          <w:p w14:paraId="39DAEA66" w14:textId="4FD04DA2" w:rsidR="00480D1E" w:rsidRDefault="000E2650" w:rsidP="00480D1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num_cat \* MERGEFORMAT </w:instrText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«num_cat»</w:t>
            </w:r>
            <w:r>
              <w:rPr>
                <w:lang w:val="es-ES"/>
              </w:rPr>
              <w:fldChar w:fldCharType="end"/>
            </w:r>
          </w:p>
        </w:tc>
      </w:tr>
      <w:tr w:rsidR="00480D1E" w14:paraId="68F1B799" w14:textId="77777777" w:rsidTr="00480D1E">
        <w:tc>
          <w:tcPr>
            <w:tcW w:w="2789" w:type="dxa"/>
          </w:tcPr>
          <w:p w14:paraId="7A269E83" w14:textId="7D92FFF2" w:rsidR="00480D1E" w:rsidRDefault="00480D1E" w:rsidP="00480D1E">
            <w:pPr>
              <w:rPr>
                <w:lang w:val="es-ES"/>
              </w:rPr>
            </w:pPr>
            <w:r>
              <w:rPr>
                <w:lang w:val="es-ES"/>
              </w:rPr>
              <w:t>Cocineras</w:t>
            </w:r>
          </w:p>
        </w:tc>
        <w:tc>
          <w:tcPr>
            <w:tcW w:w="2789" w:type="dxa"/>
          </w:tcPr>
          <w:p w14:paraId="369BEF37" w14:textId="4A1FBCC6" w:rsidR="00480D1E" w:rsidRDefault="00480D1E" w:rsidP="00480D1E">
            <w:pPr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cook_list \* MERGEFORMAT </w:instrText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«cook_list»</w:t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2790" w:type="dxa"/>
            <w:vAlign w:val="center"/>
          </w:tcPr>
          <w:p w14:paraId="1734F2EA" w14:textId="053F2CE0" w:rsidR="00480D1E" w:rsidRDefault="00480D1E" w:rsidP="00480D1E">
            <w:pPr>
              <w:jc w:val="center"/>
              <w:rPr>
                <w:lang w:val="es-ES"/>
              </w:rPr>
            </w:pPr>
          </w:p>
        </w:tc>
        <w:tc>
          <w:tcPr>
            <w:tcW w:w="2790" w:type="dxa"/>
            <w:vAlign w:val="center"/>
          </w:tcPr>
          <w:p w14:paraId="6557BDFE" w14:textId="63A94BDD" w:rsidR="00480D1E" w:rsidRDefault="00480D1E" w:rsidP="00480D1E">
            <w:pPr>
              <w:jc w:val="center"/>
              <w:rPr>
                <w:lang w:val="es-ES"/>
              </w:rPr>
            </w:pPr>
          </w:p>
        </w:tc>
        <w:tc>
          <w:tcPr>
            <w:tcW w:w="2790" w:type="dxa"/>
            <w:vAlign w:val="center"/>
          </w:tcPr>
          <w:p w14:paraId="7220A1F2" w14:textId="4DDD7FED" w:rsidR="00480D1E" w:rsidRDefault="000E2650" w:rsidP="00480D1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num_cook \* MERGEFORMAT </w:instrText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«num_cook»</w:t>
            </w:r>
            <w:r>
              <w:rPr>
                <w:lang w:val="es-ES"/>
              </w:rPr>
              <w:fldChar w:fldCharType="end"/>
            </w:r>
          </w:p>
        </w:tc>
      </w:tr>
    </w:tbl>
    <w:p w14:paraId="0A33924A" w14:textId="77777777" w:rsidR="00480D1E" w:rsidRPr="00480D1E" w:rsidRDefault="00480D1E" w:rsidP="00480D1E">
      <w:pPr>
        <w:rPr>
          <w:lang w:val="es-ES"/>
        </w:rPr>
      </w:pPr>
    </w:p>
    <w:sectPr w:rsidR="00480D1E" w:rsidRPr="00480D1E" w:rsidSect="0045422F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B9266" w14:textId="77777777" w:rsidR="0045422F" w:rsidRDefault="0045422F" w:rsidP="00E308EF">
      <w:r>
        <w:separator/>
      </w:r>
    </w:p>
  </w:endnote>
  <w:endnote w:type="continuationSeparator" w:id="0">
    <w:p w14:paraId="6A8FFCC7" w14:textId="77777777" w:rsidR="0045422F" w:rsidRDefault="0045422F" w:rsidP="00E30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7E454" w14:textId="77777777" w:rsidR="00115510" w:rsidRDefault="00115510">
    <w:pPr>
      <w:pStyle w:val="Footer"/>
      <w:jc w:val="center"/>
      <w:rPr>
        <w:color w:val="585B8C" w:themeColor="accent1"/>
      </w:rPr>
    </w:pPr>
    <w:r>
      <w:rPr>
        <w:color w:val="585B8C" w:themeColor="accent1"/>
      </w:rPr>
      <w:fldChar w:fldCharType="begin"/>
    </w:r>
    <w:r>
      <w:rPr>
        <w:color w:val="585B8C" w:themeColor="accent1"/>
      </w:rPr>
      <w:instrText xml:space="preserve"> PAGE  \* Arabic  \* MERGEFORMAT </w:instrText>
    </w:r>
    <w:r>
      <w:rPr>
        <w:color w:val="585B8C" w:themeColor="accent1"/>
      </w:rPr>
      <w:fldChar w:fldCharType="separate"/>
    </w:r>
    <w:r>
      <w:rPr>
        <w:noProof/>
        <w:color w:val="585B8C" w:themeColor="accent1"/>
      </w:rPr>
      <w:t>2</w:t>
    </w:r>
    <w:r>
      <w:rPr>
        <w:color w:val="585B8C" w:themeColor="accent1"/>
      </w:rPr>
      <w:fldChar w:fldCharType="end"/>
    </w:r>
    <w:r>
      <w:rPr>
        <w:color w:val="585B8C" w:themeColor="accent1"/>
      </w:rPr>
      <w:t xml:space="preserve"> </w:t>
    </w:r>
    <w:r>
      <w:rPr>
        <w:color w:val="585B8C" w:themeColor="accent1"/>
        <w:lang w:val="es-ES"/>
      </w:rPr>
      <w:t>de</w:t>
    </w:r>
    <w:r>
      <w:rPr>
        <w:color w:val="585B8C" w:themeColor="accent1"/>
      </w:rPr>
      <w:t xml:space="preserve"> </w:t>
    </w:r>
    <w:r>
      <w:rPr>
        <w:color w:val="585B8C" w:themeColor="accent1"/>
      </w:rPr>
      <w:fldChar w:fldCharType="begin"/>
    </w:r>
    <w:r>
      <w:rPr>
        <w:color w:val="585B8C" w:themeColor="accent1"/>
      </w:rPr>
      <w:instrText xml:space="preserve"> NUMPAGES  \* Arabic  \* MERGEFORMAT </w:instrText>
    </w:r>
    <w:r>
      <w:rPr>
        <w:color w:val="585B8C" w:themeColor="accent1"/>
      </w:rPr>
      <w:fldChar w:fldCharType="separate"/>
    </w:r>
    <w:r>
      <w:rPr>
        <w:noProof/>
        <w:color w:val="585B8C" w:themeColor="accent1"/>
      </w:rPr>
      <w:t>2</w:t>
    </w:r>
    <w:r>
      <w:rPr>
        <w:color w:val="585B8C" w:themeColor="accent1"/>
      </w:rPr>
      <w:fldChar w:fldCharType="end"/>
    </w:r>
  </w:p>
  <w:p w14:paraId="155F39B8" w14:textId="77777777" w:rsidR="00115510" w:rsidRDefault="001155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91AA1" w14:textId="77777777" w:rsidR="0045422F" w:rsidRDefault="0045422F" w:rsidP="00E308EF">
      <w:r>
        <w:separator/>
      </w:r>
    </w:p>
  </w:footnote>
  <w:footnote w:type="continuationSeparator" w:id="0">
    <w:p w14:paraId="633329EF" w14:textId="77777777" w:rsidR="0045422F" w:rsidRDefault="0045422F" w:rsidP="00E308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6DA0" w14:textId="57A1AC6E" w:rsidR="00115510" w:rsidRPr="00F70C35" w:rsidRDefault="00115510" w:rsidP="00115510">
    <w:pPr>
      <w:rPr>
        <w:lang w:val="es-ES"/>
      </w:rPr>
    </w:pPr>
    <w:r>
      <w:rPr>
        <w:noProof/>
        <w:color w:val="585B8C" w:themeColor="accent1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1D2C95" wp14:editId="77F0E075">
              <wp:simplePos x="0" y="0"/>
              <wp:positionH relativeFrom="margin">
                <wp:posOffset>6686550</wp:posOffset>
              </wp:positionH>
              <wp:positionV relativeFrom="paragraph">
                <wp:posOffset>-35560</wp:posOffset>
              </wp:positionV>
              <wp:extent cx="2175510" cy="402336"/>
              <wp:effectExtent l="0" t="0" r="0" b="4445"/>
              <wp:wrapNone/>
              <wp:docPr id="102118587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75510" cy="40233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E55889E" w14:textId="77777777" w:rsidR="00E308EF" w:rsidRDefault="00E308EF" w:rsidP="00E308EF">
                          <w:pPr>
                            <w:pStyle w:val="Header"/>
                            <w:jc w:val="right"/>
                            <w:rPr>
                              <w:rFonts w:asciiTheme="majorHAnsi" w:hAnsiTheme="majorHAnsi"/>
                              <w:color w:val="BF6D24" w:themeColor="accent4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BF6D24" w:themeColor="accent4"/>
                              <w:lang w:val="es-ES"/>
                            </w:rPr>
                            <w:t>J</w:t>
                          </w:r>
                          <w:r w:rsidRPr="00FE01F7">
                            <w:rPr>
                              <w:rFonts w:asciiTheme="majorHAnsi" w:hAnsiTheme="majorHAnsi"/>
                              <w:color w:val="BF6D24" w:themeColor="accent4"/>
                            </w:rPr>
                            <w:t>uventudes Marianas Vicencianas</w:t>
                          </w:r>
                        </w:p>
                        <w:p w14:paraId="326717B3" w14:textId="1EDB1A55" w:rsidR="00E308EF" w:rsidRPr="00E308EF" w:rsidRDefault="009C200B" w:rsidP="00E308EF">
                          <w:pPr>
                            <w:pStyle w:val="Header"/>
                            <w:tabs>
                              <w:tab w:val="clear" w:pos="4513"/>
                              <w:tab w:val="clear" w:pos="9026"/>
                              <w:tab w:val="left" w:pos="8055"/>
                            </w:tabs>
                            <w:jc w:val="right"/>
                            <w:rPr>
                              <w:rFonts w:asciiTheme="majorHAnsi" w:hAnsiTheme="majorHAnsi"/>
                              <w:color w:val="585B8C" w:themeColor="accent1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585B8C" w:themeColor="accent1"/>
                              <w:lang w:val="es-ES"/>
                            </w:rPr>
                            <w:t>Área 12</w:t>
                          </w:r>
                          <w:r w:rsidR="00EE2DD7">
                            <w:rPr>
                              <w:rFonts w:asciiTheme="majorHAnsi" w:hAnsiTheme="majorHAnsi"/>
                              <w:color w:val="585B8C" w:themeColor="accent1"/>
                              <w:lang w:val="es-ES"/>
                            </w:rPr>
                            <w:t>+9</w:t>
                          </w:r>
                        </w:p>
                        <w:p w14:paraId="38050312" w14:textId="77777777" w:rsidR="00E308EF" w:rsidRPr="00FE01F7" w:rsidRDefault="00E308EF" w:rsidP="00E308EF">
                          <w:pPr>
                            <w:pStyle w:val="Header"/>
                            <w:jc w:val="right"/>
                            <w:rPr>
                              <w:rFonts w:asciiTheme="majorHAnsi" w:hAnsiTheme="majorHAnsi"/>
                              <w:color w:val="BF6D24" w:themeColor="accent4"/>
                            </w:rPr>
                          </w:pPr>
                        </w:p>
                        <w:p w14:paraId="3353A999" w14:textId="77777777" w:rsidR="00E308EF" w:rsidRDefault="00E308EF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1D2C9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6.5pt;margin-top:-2.8pt;width:171.3pt;height:31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" fillcolor="white [3201]" stroked="f" strokeweight=".5pt">
              <v:textbox inset="0,0,0,0">
                <w:txbxContent>
                  <w:p w14:paraId="7E55889E" w14:textId="77777777" w:rsidR="00E308EF" w:rsidRDefault="00E308EF" w:rsidP="00E308EF">
                    <w:pPr>
                      <w:pStyle w:val="Header"/>
                      <w:jc w:val="right"/>
                      <w:rPr>
                        <w:rFonts w:asciiTheme="majorHAnsi" w:hAnsiTheme="majorHAnsi"/>
                        <w:color w:val="BF6D24" w:themeColor="accent4"/>
                      </w:rPr>
                    </w:pPr>
                    <w:r>
                      <w:rPr>
                        <w:rFonts w:asciiTheme="majorHAnsi" w:hAnsiTheme="majorHAnsi"/>
                        <w:color w:val="BF6D24" w:themeColor="accent4"/>
                        <w:lang w:val="es-ES"/>
                      </w:rPr>
                      <w:t>J</w:t>
                    </w:r>
                    <w:r w:rsidRPr="00FE01F7">
                      <w:rPr>
                        <w:rFonts w:asciiTheme="majorHAnsi" w:hAnsiTheme="majorHAnsi"/>
                        <w:color w:val="BF6D24" w:themeColor="accent4"/>
                      </w:rPr>
                      <w:t>uventudes Marianas Vicencianas</w:t>
                    </w:r>
                  </w:p>
                  <w:p w14:paraId="326717B3" w14:textId="1EDB1A55" w:rsidR="00E308EF" w:rsidRPr="00E308EF" w:rsidRDefault="009C200B" w:rsidP="00E308EF">
                    <w:pPr>
                      <w:pStyle w:val="Header"/>
                      <w:tabs>
                        <w:tab w:val="clear" w:pos="4513"/>
                        <w:tab w:val="clear" w:pos="9026"/>
                        <w:tab w:val="left" w:pos="8055"/>
                      </w:tabs>
                      <w:jc w:val="right"/>
                      <w:rPr>
                        <w:rFonts w:asciiTheme="majorHAnsi" w:hAnsiTheme="majorHAnsi"/>
                        <w:color w:val="585B8C" w:themeColor="accent1"/>
                      </w:rPr>
                    </w:pPr>
                    <w:r>
                      <w:rPr>
                        <w:rFonts w:asciiTheme="majorHAnsi" w:hAnsiTheme="majorHAnsi"/>
                        <w:color w:val="585B8C" w:themeColor="accent1"/>
                        <w:lang w:val="es-ES"/>
                      </w:rPr>
                      <w:t>Área 12</w:t>
                    </w:r>
                    <w:r w:rsidR="00EE2DD7">
                      <w:rPr>
                        <w:rFonts w:asciiTheme="majorHAnsi" w:hAnsiTheme="majorHAnsi"/>
                        <w:color w:val="585B8C" w:themeColor="accent1"/>
                        <w:lang w:val="es-ES"/>
                      </w:rPr>
                      <w:t>+9</w:t>
                    </w:r>
                  </w:p>
                  <w:p w14:paraId="38050312" w14:textId="77777777" w:rsidR="00E308EF" w:rsidRPr="00FE01F7" w:rsidRDefault="00E308EF" w:rsidP="00E308EF">
                    <w:pPr>
                      <w:pStyle w:val="Header"/>
                      <w:jc w:val="right"/>
                      <w:rPr>
                        <w:rFonts w:asciiTheme="majorHAnsi" w:hAnsiTheme="majorHAnsi"/>
                        <w:color w:val="BF6D24" w:themeColor="accent4"/>
                      </w:rPr>
                    </w:pPr>
                  </w:p>
                  <w:p w14:paraId="3353A999" w14:textId="77777777" w:rsidR="00E308EF" w:rsidRDefault="00E308EF"/>
                </w:txbxContent>
              </v:textbox>
              <w10:wrap anchorx="margin"/>
            </v:shape>
          </w:pict>
        </mc:Fallback>
      </mc:AlternateContent>
    </w:r>
    <w:r w:rsidRPr="00FE01F7">
      <w:rPr>
        <w:noProof/>
      </w:rPr>
      <w:drawing>
        <wp:anchor distT="0" distB="0" distL="114300" distR="114300" simplePos="0" relativeHeight="251659264" behindDoc="0" locked="0" layoutInCell="1" allowOverlap="1" wp14:anchorId="069B30CD" wp14:editId="0AABDD4D">
          <wp:simplePos x="0" y="0"/>
          <wp:positionH relativeFrom="column">
            <wp:posOffset>-5511800</wp:posOffset>
          </wp:positionH>
          <wp:positionV relativeFrom="paragraph">
            <wp:posOffset>-452120</wp:posOffset>
          </wp:positionV>
          <wp:extent cx="5734050" cy="2343150"/>
          <wp:effectExtent l="0" t="0" r="6350" b="6350"/>
          <wp:wrapNone/>
          <wp:docPr id="269249488" name="Picture 1" descr="A green line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9249488" name="Picture 1" descr="A green line on a black background&#10;&#10;Description automatically generated"/>
                  <pic:cNvPicPr/>
                </pic:nvPicPr>
                <pic:blipFill rotWithShape="1">
                  <a:blip r:embed="rId1"/>
                  <a:srcRect t="-1" r="-44" b="73111"/>
                  <a:stretch/>
                </pic:blipFill>
                <pic:spPr bwMode="auto">
                  <a:xfrm>
                    <a:off x="0" y="0"/>
                    <a:ext cx="5734050" cy="23431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fldChar w:fldCharType="begin"/>
    </w:r>
    <w:r w:rsidRPr="002B20D9">
      <w:rPr>
        <w:lang w:val="es-ES"/>
      </w:rPr>
      <w:instrText xml:space="preserve"> TITLE  \* MERGEFORMAT </w:instrText>
    </w:r>
    <w:r>
      <w:fldChar w:fldCharType="separate"/>
    </w:r>
    <w:r w:rsidR="00480D1E">
      <w:rPr>
        <w:lang w:val="es-ES"/>
      </w:rPr>
      <w:t>Estadísticas</w:t>
    </w:r>
    <w:r>
      <w:fldChar w:fldCharType="end"/>
    </w:r>
    <w:r w:rsidR="00F70C35">
      <w:rPr>
        <w:lang w:val="es-ES"/>
      </w:rPr>
      <w:t xml:space="preserve"> </w:t>
    </w:r>
  </w:p>
  <w:p w14:paraId="540974D5" w14:textId="1EF59E2C" w:rsidR="00E308EF" w:rsidRPr="00CF194A" w:rsidRDefault="00000000" w:rsidP="00115510">
    <w:pPr>
      <w:rPr>
        <w:lang w:val="es-ES"/>
      </w:rPr>
    </w:pPr>
    <w:r>
      <w:fldChar w:fldCharType="begin"/>
    </w:r>
    <w:r w:rsidRPr="002B20D9">
      <w:rPr>
        <w:lang w:val="es-ES"/>
      </w:rPr>
      <w:instrText xml:space="preserve"> SUBJECT  \* MERGEFORMAT </w:instrText>
    </w:r>
    <w:r>
      <w:fldChar w:fldCharType="separate"/>
    </w:r>
    <w:proofErr w:type="spellStart"/>
    <w:r w:rsidR="00480D1E">
      <w:rPr>
        <w:lang w:val="es-ES"/>
      </w:rPr>
      <w:t>Prepascua</w:t>
    </w:r>
    <w:proofErr w:type="spellEnd"/>
    <w:r w:rsidR="00480D1E">
      <w:rPr>
        <w:lang w:val="es-ES"/>
      </w:rPr>
      <w:t xml:space="preserve"> 2024</w:t>
    </w:r>
    <w:r>
      <w:fldChar w:fldCharType="end"/>
    </w:r>
    <w:r w:rsidR="00CF194A">
      <w:rPr>
        <w:lang w:val="es-ES"/>
      </w:rPr>
      <w:t xml:space="preserve"> – Última actualización: </w:t>
    </w:r>
    <w:r w:rsidR="00CF194A">
      <w:rPr>
        <w:lang w:val="es-ES"/>
      </w:rPr>
      <w:fldChar w:fldCharType="begin"/>
    </w:r>
    <w:r w:rsidR="00CF194A">
      <w:rPr>
        <w:lang w:val="es-ES"/>
      </w:rPr>
      <w:instrText xml:space="preserve"> MERGEFIELD last_up \* MERGEFORMAT </w:instrText>
    </w:r>
    <w:r w:rsidR="00CF194A">
      <w:rPr>
        <w:lang w:val="es-ES"/>
      </w:rPr>
      <w:fldChar w:fldCharType="separate"/>
    </w:r>
    <w:r w:rsidR="00480D1E">
      <w:rPr>
        <w:noProof/>
        <w:lang w:val="es-ES"/>
      </w:rPr>
      <w:t>«last_up»</w:t>
    </w:r>
    <w:r w:rsidR="00CF194A">
      <w:rPr>
        <w:lang w:val="es-ES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C35"/>
    <w:rsid w:val="000275F3"/>
    <w:rsid w:val="0005080B"/>
    <w:rsid w:val="000E2650"/>
    <w:rsid w:val="00115510"/>
    <w:rsid w:val="00223B58"/>
    <w:rsid w:val="0023258A"/>
    <w:rsid w:val="00266BDC"/>
    <w:rsid w:val="002875E3"/>
    <w:rsid w:val="002B20D9"/>
    <w:rsid w:val="002F7561"/>
    <w:rsid w:val="00380B30"/>
    <w:rsid w:val="00437BED"/>
    <w:rsid w:val="0045422F"/>
    <w:rsid w:val="004730FD"/>
    <w:rsid w:val="00480D1E"/>
    <w:rsid w:val="004B06F0"/>
    <w:rsid w:val="00525CED"/>
    <w:rsid w:val="006C2903"/>
    <w:rsid w:val="007F5BD3"/>
    <w:rsid w:val="008053D3"/>
    <w:rsid w:val="008B1016"/>
    <w:rsid w:val="009C200B"/>
    <w:rsid w:val="00A31E95"/>
    <w:rsid w:val="00B161E6"/>
    <w:rsid w:val="00B864AE"/>
    <w:rsid w:val="00BC0C60"/>
    <w:rsid w:val="00C0155F"/>
    <w:rsid w:val="00CF194A"/>
    <w:rsid w:val="00DB1D96"/>
    <w:rsid w:val="00E308EF"/>
    <w:rsid w:val="00E4725D"/>
    <w:rsid w:val="00EE2DD7"/>
    <w:rsid w:val="00F5108F"/>
    <w:rsid w:val="00F61C15"/>
    <w:rsid w:val="00F7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1E8B98"/>
  <w15:chartTrackingRefBased/>
  <w15:docId w15:val="{18C2E9BA-A624-FC4E-A115-B1BBC581A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C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42446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8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DB450F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8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5555" w:themeColor="accent3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8E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8F511B" w:themeColor="accent4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08E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08EF"/>
  </w:style>
  <w:style w:type="paragraph" w:styleId="Footer">
    <w:name w:val="footer"/>
    <w:basedOn w:val="Normal"/>
    <w:link w:val="FooterChar"/>
    <w:uiPriority w:val="99"/>
    <w:unhideWhenUsed/>
    <w:rsid w:val="00E308E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08EF"/>
  </w:style>
  <w:style w:type="character" w:customStyle="1" w:styleId="Heading2Char">
    <w:name w:val="Heading 2 Char"/>
    <w:basedOn w:val="DefaultParagraphFont"/>
    <w:link w:val="Heading2"/>
    <w:uiPriority w:val="9"/>
    <w:semiHidden/>
    <w:rsid w:val="00E308EF"/>
    <w:rPr>
      <w:rFonts w:asciiTheme="majorHAnsi" w:eastAsiaTheme="majorEastAsia" w:hAnsiTheme="majorHAnsi" w:cstheme="majorBidi"/>
      <w:color w:val="DB450F" w:themeColor="accen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8EF"/>
    <w:rPr>
      <w:rFonts w:asciiTheme="majorHAnsi" w:eastAsiaTheme="majorEastAsia" w:hAnsiTheme="majorHAnsi" w:cstheme="majorBidi"/>
      <w:color w:val="015555" w:themeColor="accent3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8EF"/>
    <w:rPr>
      <w:rFonts w:asciiTheme="majorHAnsi" w:eastAsiaTheme="majorEastAsia" w:hAnsiTheme="majorHAnsi" w:cstheme="majorBidi"/>
      <w:i/>
      <w:iCs/>
      <w:color w:val="8F511B" w:themeColor="accent4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E308E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51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15510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F70C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61C15"/>
    <w:rPr>
      <w:rFonts w:asciiTheme="majorHAnsi" w:eastAsiaTheme="majorEastAsia" w:hAnsiTheme="majorHAnsi" w:cstheme="majorBidi"/>
      <w:color w:val="424468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\AppData\Roaming\Microsoft\Templates\Catequesis_23-24.dotx" TargetMode="External"/></Relationships>
</file>

<file path=word/theme/theme1.xml><?xml version="1.0" encoding="utf-8"?>
<a:theme xmlns:a="http://schemas.openxmlformats.org/drawingml/2006/main" name="JMV_23-24">
  <a:themeElements>
    <a:clrScheme name="JMV 23-24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85B8C"/>
      </a:accent1>
      <a:accent2>
        <a:srgbClr val="F27649"/>
      </a:accent2>
      <a:accent3>
        <a:srgbClr val="027373"/>
      </a:accent3>
      <a:accent4>
        <a:srgbClr val="BF6D24"/>
      </a:accent4>
      <a:accent5>
        <a:srgbClr val="F2F2F2"/>
      </a:accent5>
      <a:accent6>
        <a:srgbClr val="DB4B37"/>
      </a:accent6>
      <a:hlink>
        <a:srgbClr val="0563C1"/>
      </a:hlink>
      <a:folHlink>
        <a:srgbClr val="954F72"/>
      </a:folHlink>
    </a:clrScheme>
    <a:fontScheme name="JMV 23-24">
      <a:majorFont>
        <a:latin typeface="Impact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3686132-5957-5747-AB21-9128CBDD0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C:\Users\carlo\AppData\Roaming\Microsoft\Templates\Catequesis_23-24.dotx</Template>
  <TotalTime>14</TotalTime>
  <Pages>1</Pages>
  <Words>119</Words>
  <Characters>935</Characters>
  <Application>Microsoft Office Word</Application>
  <DocSecurity>0</DocSecurity>
  <Lines>116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Estadísticas</vt:lpstr>
    </vt:vector>
  </TitlesOfParts>
  <Manager/>
  <Company/>
  <LinksUpToDate>false</LinksUpToDate>
  <CharactersWithSpaces>949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Estadísticas</dc:title>
  <dc:subject>Prepascua 2024</dc:subject>
  <dc:creator>Carlos Payá</dc:creator>
  <cp:keywords/>
  <dc:description/>
  <cp:lastModifiedBy>Carlos Paya Herrero</cp:lastModifiedBy>
  <cp:revision>6</cp:revision>
  <dcterms:created xsi:type="dcterms:W3CDTF">2024-02-26T09:31:00Z</dcterms:created>
  <dcterms:modified xsi:type="dcterms:W3CDTF">2024-02-26T10:18:00Z</dcterms:modified>
  <cp:category/>
</cp:coreProperties>
</file>