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9E54" w14:textId="18058275" w:rsidR="00E308EF" w:rsidRDefault="00E308EF" w:rsidP="00E308E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instrText xml:space="preserve"> TITLE  \* MERGEFORMAT </w:instrTex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separate"/>
      </w:r>
      <w:r w:rsidR="00863E2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Autorización </w:t>
      </w:r>
      <w:proofErr w:type="spellStart"/>
      <w:r w:rsidR="00863E2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Prepascua</w:t>
      </w:r>
      <w:proofErr w:type="spellEnd"/>
      <w:r w:rsidR="00863E2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 2024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end"/>
      </w:r>
    </w:p>
    <w:p w14:paraId="6725D0F5" w14:textId="5C84F822" w:rsidR="00115510" w:rsidRDefault="00115510" w:rsidP="00115510">
      <w:pPr>
        <w:pStyle w:val="Subtitle"/>
        <w:jc w:val="center"/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fldChar w:fldCharType="begin"/>
      </w:r>
      <w:r>
        <w:rPr>
          <w:rFonts w:eastAsiaTheme="majorEastAsia"/>
          <w:lang w:val="es-ES"/>
        </w:rPr>
        <w:instrText xml:space="preserve"> SUBJECT  \* MERGEFORMAT </w:instrText>
      </w:r>
      <w:r>
        <w:rPr>
          <w:rFonts w:eastAsiaTheme="majorEastAsia"/>
          <w:lang w:val="es-ES"/>
        </w:rPr>
        <w:fldChar w:fldCharType="separate"/>
      </w:r>
      <w:r w:rsidR="00863E23">
        <w:rPr>
          <w:rFonts w:eastAsiaTheme="majorEastAsia"/>
          <w:lang w:val="es-ES"/>
        </w:rPr>
        <w:t>15 a 17 de marzo de 2024</w:t>
      </w:r>
      <w:r>
        <w:rPr>
          <w:rFonts w:eastAsiaTheme="majorEastAsia"/>
          <w:lang w:val="es-ES"/>
        </w:rPr>
        <w:fldChar w:fldCharType="end"/>
      </w:r>
    </w:p>
    <w:p w14:paraId="30CE3C0B" w14:textId="77777777" w:rsidR="00115510" w:rsidRPr="00115510" w:rsidRDefault="00115510" w:rsidP="00115510">
      <w:pPr>
        <w:rPr>
          <w:lang w:val="es-ES"/>
        </w:rPr>
      </w:pPr>
    </w:p>
    <w:p w14:paraId="66C2A6CE" w14:textId="308D21AE" w:rsidR="00F72344" w:rsidRPr="00CC1419" w:rsidRDefault="00F90E52" w:rsidP="001F453F">
      <w:pPr>
        <w:spacing w:after="240" w:line="360" w:lineRule="auto"/>
        <w:jc w:val="both"/>
        <w:rPr>
          <w:sz w:val="22"/>
          <w:szCs w:val="22"/>
          <w:lang w:val="es-ES"/>
        </w:rPr>
      </w:pPr>
      <w:r w:rsidRPr="00CC1419">
        <w:rPr>
          <w:sz w:val="22"/>
          <w:szCs w:val="22"/>
          <w:u w:val="single"/>
        </w:rPr>
        <w:fldChar w:fldCharType="begin"/>
      </w:r>
      <w:r w:rsidRPr="00CC1419">
        <w:rPr>
          <w:sz w:val="22"/>
          <w:szCs w:val="22"/>
          <w:u w:val="single"/>
          <w:lang w:val="es-ES"/>
        </w:rPr>
        <w:instrText xml:space="preserve"> MERGEFIELD  treat  \* MERGEFORMAT </w:instrText>
      </w:r>
      <w:r w:rsidRPr="00CC1419">
        <w:rPr>
          <w:sz w:val="22"/>
          <w:szCs w:val="22"/>
          <w:u w:val="single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«treat»</w:t>
      </w:r>
      <w:r w:rsidRPr="00CC1419">
        <w:rPr>
          <w:sz w:val="22"/>
          <w:szCs w:val="22"/>
          <w:u w:val="single"/>
        </w:rPr>
        <w:fldChar w:fldCharType="end"/>
      </w:r>
      <w:r w:rsidR="00C4642B" w:rsidRPr="00CC1419">
        <w:rPr>
          <w:sz w:val="22"/>
          <w:szCs w:val="22"/>
          <w:u w:val="single"/>
          <w:lang w:val="es-ES"/>
        </w:rPr>
        <w:t xml:space="preserve"> </w:t>
      </w:r>
      <w:r w:rsidR="003E7BF0" w:rsidRPr="00CC1419">
        <w:rPr>
          <w:sz w:val="22"/>
          <w:szCs w:val="22"/>
          <w:u w:val="single"/>
        </w:rPr>
        <w:fldChar w:fldCharType="begin"/>
      </w:r>
      <w:r w:rsidR="003E7BF0" w:rsidRPr="00CC1419">
        <w:rPr>
          <w:sz w:val="22"/>
          <w:szCs w:val="22"/>
          <w:u w:val="single"/>
          <w:lang w:val="es-ES"/>
        </w:rPr>
        <w:instrText xml:space="preserve"> MERGEFIELD  guardian_full_name  \* MERGEFORMAT </w:instrText>
      </w:r>
      <w:r w:rsidR="003E7BF0" w:rsidRPr="00CC1419">
        <w:rPr>
          <w:sz w:val="22"/>
          <w:szCs w:val="22"/>
          <w:u w:val="single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«guardian_full_name»</w:t>
      </w:r>
      <w:r w:rsidR="003E7BF0" w:rsidRPr="00CC1419">
        <w:rPr>
          <w:sz w:val="22"/>
          <w:szCs w:val="22"/>
          <w:u w:val="single"/>
        </w:rPr>
        <w:fldChar w:fldCharType="end"/>
      </w:r>
      <w:r w:rsidR="00C4642B" w:rsidRPr="00CC1419">
        <w:rPr>
          <w:sz w:val="22"/>
          <w:szCs w:val="22"/>
          <w:lang w:val="es-ES"/>
        </w:rPr>
        <w:t xml:space="preserve">, con </w:t>
      </w:r>
      <w:r w:rsidR="00C4642B" w:rsidRPr="00CC1419">
        <w:rPr>
          <w:sz w:val="22"/>
          <w:szCs w:val="22"/>
          <w:u w:val="single"/>
        </w:rPr>
        <w:fldChar w:fldCharType="begin"/>
      </w:r>
      <w:r w:rsidR="00C4642B" w:rsidRPr="00CC1419">
        <w:rPr>
          <w:sz w:val="22"/>
          <w:szCs w:val="22"/>
          <w:u w:val="single"/>
          <w:lang w:val="es-ES"/>
        </w:rPr>
        <w:instrText xml:space="preserve"> MERGEFIELD  ID_type  \* MERGEFORMAT </w:instrText>
      </w:r>
      <w:r w:rsidR="00C4642B" w:rsidRPr="00CC1419">
        <w:rPr>
          <w:sz w:val="22"/>
          <w:szCs w:val="22"/>
          <w:u w:val="single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«ID_type»</w:t>
      </w:r>
      <w:r w:rsidR="00C4642B" w:rsidRPr="00CC1419">
        <w:rPr>
          <w:sz w:val="22"/>
          <w:szCs w:val="22"/>
          <w:u w:val="single"/>
        </w:rPr>
        <w:fldChar w:fldCharType="end"/>
      </w:r>
      <w:r w:rsidR="00C4642B" w:rsidRPr="00CC1419">
        <w:rPr>
          <w:sz w:val="22"/>
          <w:szCs w:val="22"/>
          <w:u w:val="single"/>
          <w:lang w:val="es-ES"/>
        </w:rPr>
        <w:t xml:space="preserve"> </w:t>
      </w:r>
      <w:r w:rsidR="00C4642B" w:rsidRPr="00CC1419">
        <w:rPr>
          <w:sz w:val="22"/>
          <w:szCs w:val="22"/>
          <w:u w:val="single"/>
        </w:rPr>
        <w:fldChar w:fldCharType="begin"/>
      </w:r>
      <w:r w:rsidR="00C4642B" w:rsidRPr="00CC1419">
        <w:rPr>
          <w:sz w:val="22"/>
          <w:szCs w:val="22"/>
          <w:u w:val="single"/>
          <w:lang w:val="es-ES"/>
        </w:rPr>
        <w:instrText xml:space="preserve"> MERGEFIELD  guardian_ID  \* MERGEFORMAT </w:instrText>
      </w:r>
      <w:r w:rsidR="00C4642B" w:rsidRPr="00CC1419">
        <w:rPr>
          <w:sz w:val="22"/>
          <w:szCs w:val="22"/>
          <w:u w:val="single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«guardian_ID»</w:t>
      </w:r>
      <w:r w:rsidR="00C4642B" w:rsidRPr="00CC1419">
        <w:rPr>
          <w:sz w:val="22"/>
          <w:szCs w:val="22"/>
          <w:u w:val="single"/>
        </w:rPr>
        <w:fldChar w:fldCharType="end"/>
      </w:r>
      <w:r w:rsidR="00C4642B" w:rsidRPr="00CC1419">
        <w:rPr>
          <w:sz w:val="22"/>
          <w:szCs w:val="22"/>
          <w:lang w:val="es-ES"/>
        </w:rPr>
        <w:t xml:space="preserve"> y en calidad de </w:t>
      </w:r>
      <w:r w:rsidR="003E7BF0" w:rsidRPr="00CC1419">
        <w:rPr>
          <w:sz w:val="22"/>
          <w:szCs w:val="22"/>
          <w:u w:val="single"/>
          <w:lang w:val="es-ES"/>
        </w:rPr>
        <w:fldChar w:fldCharType="begin"/>
      </w:r>
      <w:r w:rsidR="003E7BF0" w:rsidRPr="00CC1419">
        <w:rPr>
          <w:sz w:val="22"/>
          <w:szCs w:val="22"/>
          <w:u w:val="single"/>
          <w:lang w:val="es-ES"/>
        </w:rPr>
        <w:instrText xml:space="preserve"> MERGEFIELD  relationship  \* MERGEFORMAT </w:instrText>
      </w:r>
      <w:r w:rsidR="003E7BF0" w:rsidRPr="00CC1419">
        <w:rPr>
          <w:sz w:val="22"/>
          <w:szCs w:val="22"/>
          <w:u w:val="single"/>
          <w:lang w:val="es-ES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«relationship»</w:t>
      </w:r>
      <w:r w:rsidR="003E7BF0" w:rsidRPr="00CC1419">
        <w:rPr>
          <w:sz w:val="22"/>
          <w:szCs w:val="22"/>
          <w:u w:val="single"/>
          <w:lang w:val="es-ES"/>
        </w:rPr>
        <w:fldChar w:fldCharType="end"/>
      </w:r>
      <w:r w:rsidR="00F72344" w:rsidRPr="00CC1419">
        <w:rPr>
          <w:sz w:val="22"/>
          <w:szCs w:val="22"/>
          <w:lang w:val="es-ES"/>
        </w:rPr>
        <w:t xml:space="preserve">, de </w:t>
      </w:r>
      <w:r w:rsidR="00F72344" w:rsidRPr="00CC1419">
        <w:rPr>
          <w:sz w:val="22"/>
          <w:szCs w:val="22"/>
          <w:u w:val="single"/>
          <w:lang w:val="es-ES"/>
        </w:rPr>
        <w:fldChar w:fldCharType="begin"/>
      </w:r>
      <w:r w:rsidR="00F72344" w:rsidRPr="00CC1419">
        <w:rPr>
          <w:sz w:val="22"/>
          <w:szCs w:val="22"/>
          <w:u w:val="single"/>
          <w:lang w:val="es-ES"/>
        </w:rPr>
        <w:instrText xml:space="preserve"> MERGEFIELD  full_name  \* MERGEFORMAT </w:instrText>
      </w:r>
      <w:r w:rsidR="00F72344" w:rsidRPr="00CC1419">
        <w:rPr>
          <w:sz w:val="22"/>
          <w:szCs w:val="22"/>
          <w:u w:val="single"/>
          <w:lang w:val="es-ES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«full_name»</w:t>
      </w:r>
      <w:r w:rsidR="00F72344" w:rsidRPr="00CC1419">
        <w:rPr>
          <w:sz w:val="22"/>
          <w:szCs w:val="22"/>
          <w:u w:val="single"/>
          <w:lang w:val="es-ES"/>
        </w:rPr>
        <w:fldChar w:fldCharType="end"/>
      </w:r>
      <w:r w:rsidR="00F72344" w:rsidRPr="00CC1419">
        <w:rPr>
          <w:sz w:val="22"/>
          <w:szCs w:val="22"/>
          <w:lang w:val="es-ES"/>
        </w:rPr>
        <w:t xml:space="preserve">, miembro de JMV en el centro </w:t>
      </w:r>
      <w:r w:rsidR="00F72344" w:rsidRPr="00CC1419">
        <w:rPr>
          <w:sz w:val="22"/>
          <w:szCs w:val="22"/>
          <w:u w:val="single"/>
          <w:lang w:val="es-ES"/>
        </w:rPr>
        <w:fldChar w:fldCharType="begin"/>
      </w:r>
      <w:r w:rsidR="00F72344" w:rsidRPr="00CC1419">
        <w:rPr>
          <w:sz w:val="22"/>
          <w:szCs w:val="22"/>
          <w:u w:val="single"/>
          <w:lang w:val="es-ES"/>
        </w:rPr>
        <w:instrText xml:space="preserve"> MERGEFIELD  center_name  \* MERGEFORMAT </w:instrText>
      </w:r>
      <w:r w:rsidR="00F72344" w:rsidRPr="00CC1419">
        <w:rPr>
          <w:sz w:val="22"/>
          <w:szCs w:val="22"/>
          <w:u w:val="single"/>
          <w:lang w:val="es-ES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«center_name»</w:t>
      </w:r>
      <w:r w:rsidR="00F72344" w:rsidRPr="00CC1419">
        <w:rPr>
          <w:sz w:val="22"/>
          <w:szCs w:val="22"/>
          <w:u w:val="single"/>
          <w:lang w:val="es-ES"/>
        </w:rPr>
        <w:fldChar w:fldCharType="end"/>
      </w:r>
      <w:r w:rsidR="00F72344" w:rsidRPr="00CC1419">
        <w:rPr>
          <w:sz w:val="22"/>
          <w:szCs w:val="22"/>
          <w:lang w:val="es-ES"/>
        </w:rPr>
        <w:t xml:space="preserve"> comunico mediante este escrito:</w:t>
      </w:r>
    </w:p>
    <w:p w14:paraId="72E24131" w14:textId="62D8F0FF" w:rsidR="00E308EF" w:rsidRPr="00CC1419" w:rsidRDefault="00F72344" w:rsidP="001F453F">
      <w:pPr>
        <w:spacing w:after="240" w:line="360" w:lineRule="auto"/>
        <w:jc w:val="both"/>
        <w:rPr>
          <w:sz w:val="22"/>
          <w:szCs w:val="22"/>
          <w:lang w:val="es-ES"/>
        </w:rPr>
      </w:pPr>
      <w:r w:rsidRPr="00CC1419">
        <w:rPr>
          <w:sz w:val="22"/>
          <w:szCs w:val="22"/>
          <w:lang w:val="es-ES"/>
        </w:rPr>
        <w:t xml:space="preserve">Que autorizo a mi hijo/a a </w:t>
      </w:r>
      <w:r w:rsidR="00C4642B" w:rsidRPr="00CC1419">
        <w:rPr>
          <w:sz w:val="22"/>
          <w:szCs w:val="22"/>
          <w:lang w:val="es-ES"/>
        </w:rPr>
        <w:t xml:space="preserve">participar en la </w:t>
      </w:r>
      <w:r w:rsidR="00863E23" w:rsidRPr="00CC1419">
        <w:rPr>
          <w:sz w:val="22"/>
          <w:szCs w:val="22"/>
          <w:lang w:val="es-ES"/>
        </w:rPr>
        <w:t>convivencia</w:t>
      </w:r>
      <w:r w:rsidR="00C4642B" w:rsidRPr="00CC1419">
        <w:rPr>
          <w:sz w:val="22"/>
          <w:szCs w:val="22"/>
          <w:lang w:val="es-ES"/>
        </w:rPr>
        <w:t xml:space="preserve"> </w:t>
      </w:r>
      <w:proofErr w:type="spellStart"/>
      <w:r w:rsidR="00863E23" w:rsidRPr="00CC1419">
        <w:rPr>
          <w:b/>
          <w:bCs/>
          <w:sz w:val="22"/>
          <w:szCs w:val="22"/>
          <w:lang w:val="es-ES"/>
        </w:rPr>
        <w:t>Prepascua</w:t>
      </w:r>
      <w:proofErr w:type="spellEnd"/>
      <w:r w:rsidR="00863E23" w:rsidRPr="00CC1419">
        <w:rPr>
          <w:b/>
          <w:bCs/>
          <w:sz w:val="22"/>
          <w:szCs w:val="22"/>
          <w:lang w:val="es-ES"/>
        </w:rPr>
        <w:t xml:space="preserve"> 2024</w:t>
      </w:r>
      <w:r w:rsidR="00C4642B" w:rsidRPr="00CC1419">
        <w:rPr>
          <w:sz w:val="22"/>
          <w:szCs w:val="22"/>
          <w:lang w:val="es-ES"/>
        </w:rPr>
        <w:t xml:space="preserve">, que tendrá lugar </w:t>
      </w:r>
      <w:r w:rsidR="00863E23" w:rsidRPr="00CC1419">
        <w:rPr>
          <w:sz w:val="22"/>
          <w:szCs w:val="22"/>
          <w:lang w:val="es-ES"/>
        </w:rPr>
        <w:t xml:space="preserve">del </w:t>
      </w:r>
      <w:r w:rsidR="00863E23" w:rsidRPr="00CC1419">
        <w:rPr>
          <w:b/>
          <w:bCs/>
          <w:sz w:val="22"/>
          <w:szCs w:val="22"/>
          <w:lang w:val="es-ES"/>
        </w:rPr>
        <w:t>15 al 17 de marzo de 2024</w:t>
      </w:r>
      <w:r w:rsidR="00C4642B" w:rsidRPr="00CC1419">
        <w:rPr>
          <w:sz w:val="22"/>
          <w:szCs w:val="22"/>
          <w:lang w:val="es-ES"/>
        </w:rPr>
        <w:t xml:space="preserve"> en </w:t>
      </w:r>
      <w:r w:rsidR="00863E23" w:rsidRPr="00CC1419">
        <w:rPr>
          <w:sz w:val="22"/>
          <w:szCs w:val="22"/>
          <w:lang w:val="es-ES"/>
        </w:rPr>
        <w:t>la casa Virgen Milagrosa (</w:t>
      </w:r>
      <w:r w:rsidR="00863E23" w:rsidRPr="00CC1419">
        <w:rPr>
          <w:sz w:val="22"/>
          <w:szCs w:val="22"/>
          <w:lang w:val="es-ES"/>
        </w:rPr>
        <w:t xml:space="preserve">Avenida De Don Pedro Núñez </w:t>
      </w:r>
      <w:proofErr w:type="spellStart"/>
      <w:r w:rsidR="00863E23" w:rsidRPr="00CC1419">
        <w:rPr>
          <w:sz w:val="22"/>
          <w:szCs w:val="22"/>
          <w:lang w:val="es-ES"/>
        </w:rPr>
        <w:t>Morgades</w:t>
      </w:r>
      <w:proofErr w:type="spellEnd"/>
      <w:r w:rsidR="00863E23" w:rsidRPr="00CC1419">
        <w:rPr>
          <w:sz w:val="22"/>
          <w:szCs w:val="22"/>
          <w:lang w:val="es-ES"/>
        </w:rPr>
        <w:t>, 80</w:t>
      </w:r>
      <w:r w:rsidRPr="00CC1419">
        <w:rPr>
          <w:sz w:val="22"/>
          <w:szCs w:val="22"/>
          <w:lang w:val="es-ES"/>
        </w:rPr>
        <w:t>,</w:t>
      </w:r>
      <w:r w:rsidR="00863E23" w:rsidRPr="00CC1419">
        <w:rPr>
          <w:sz w:val="22"/>
          <w:szCs w:val="22"/>
          <w:lang w:val="es-ES"/>
        </w:rPr>
        <w:t xml:space="preserve"> 40400 El Espinar, Segovia)</w:t>
      </w:r>
      <w:r w:rsidRPr="00CC1419">
        <w:rPr>
          <w:sz w:val="22"/>
          <w:szCs w:val="22"/>
          <w:lang w:val="es-ES"/>
        </w:rPr>
        <w:t xml:space="preserve"> </w:t>
      </w:r>
      <w:r w:rsidR="00C4642B" w:rsidRPr="00CC1419">
        <w:rPr>
          <w:sz w:val="22"/>
          <w:szCs w:val="22"/>
          <w:lang w:val="es-ES"/>
        </w:rPr>
        <w:t xml:space="preserve">organizada por </w:t>
      </w:r>
      <w:r w:rsidRPr="00CC1419">
        <w:rPr>
          <w:sz w:val="22"/>
          <w:szCs w:val="22"/>
          <w:lang w:val="es-ES"/>
        </w:rPr>
        <w:t>el Área 12</w:t>
      </w:r>
      <w:r w:rsidR="00863E23" w:rsidRPr="00CC1419">
        <w:rPr>
          <w:sz w:val="22"/>
          <w:szCs w:val="22"/>
          <w:lang w:val="es-ES"/>
        </w:rPr>
        <w:t>+9</w:t>
      </w:r>
      <w:r w:rsidRPr="00CC1419">
        <w:rPr>
          <w:sz w:val="22"/>
          <w:szCs w:val="22"/>
          <w:lang w:val="es-ES"/>
        </w:rPr>
        <w:t xml:space="preserve"> de JMV</w:t>
      </w:r>
      <w:r w:rsidR="00863E23" w:rsidRPr="00CC1419">
        <w:rPr>
          <w:sz w:val="22"/>
          <w:szCs w:val="22"/>
          <w:lang w:val="es-ES"/>
        </w:rPr>
        <w:t xml:space="preserve"> España</w:t>
      </w:r>
      <w:r w:rsidR="001F453F" w:rsidRPr="00CC1419">
        <w:rPr>
          <w:sz w:val="22"/>
          <w:szCs w:val="22"/>
          <w:lang w:val="es-ES"/>
        </w:rPr>
        <w:t xml:space="preserve">, con </w:t>
      </w:r>
      <w:r w:rsidR="00863E23" w:rsidRPr="00CC1419">
        <w:rPr>
          <w:sz w:val="22"/>
          <w:szCs w:val="22"/>
          <w:lang w:val="es-ES"/>
        </w:rPr>
        <w:t xml:space="preserve">salida en autocar el </w:t>
      </w:r>
      <w:r w:rsidR="00863E23" w:rsidRPr="00CC1419">
        <w:rPr>
          <w:b/>
          <w:bCs/>
          <w:sz w:val="22"/>
          <w:szCs w:val="22"/>
          <w:lang w:val="es-ES"/>
        </w:rPr>
        <w:t>viernes 15 a las 18:00</w:t>
      </w:r>
      <w:r w:rsidR="00863E23" w:rsidRPr="00CC1419">
        <w:rPr>
          <w:sz w:val="22"/>
          <w:szCs w:val="22"/>
          <w:lang w:val="es-ES"/>
        </w:rPr>
        <w:t xml:space="preserve"> de calle Bailén, 43 y llegada al mismo lugar el </w:t>
      </w:r>
      <w:r w:rsidR="00863E23" w:rsidRPr="00CC1419">
        <w:rPr>
          <w:b/>
          <w:bCs/>
          <w:sz w:val="22"/>
          <w:szCs w:val="22"/>
          <w:lang w:val="es-ES"/>
        </w:rPr>
        <w:t>domingo 17</w:t>
      </w:r>
      <w:r w:rsidR="00863E23" w:rsidRPr="00CC1419">
        <w:rPr>
          <w:sz w:val="22"/>
          <w:szCs w:val="22"/>
          <w:lang w:val="es-ES"/>
        </w:rPr>
        <w:t xml:space="preserve">, a partir de las </w:t>
      </w:r>
      <w:r w:rsidR="00863E23" w:rsidRPr="00CC1419">
        <w:rPr>
          <w:b/>
          <w:bCs/>
          <w:sz w:val="22"/>
          <w:szCs w:val="22"/>
          <w:lang w:val="es-ES"/>
        </w:rPr>
        <w:t>18:00</w:t>
      </w:r>
      <w:r w:rsidR="00863E23" w:rsidRPr="00CC1419">
        <w:rPr>
          <w:sz w:val="22"/>
          <w:szCs w:val="22"/>
          <w:lang w:val="es-ES"/>
        </w:rPr>
        <w:t>.</w:t>
      </w:r>
    </w:p>
    <w:p w14:paraId="7DAD6253" w14:textId="31C9EFB8" w:rsidR="00C4642B" w:rsidRPr="00CC1419" w:rsidRDefault="00F72344" w:rsidP="001F453F">
      <w:pPr>
        <w:spacing w:after="240" w:line="360" w:lineRule="auto"/>
        <w:jc w:val="both"/>
        <w:rPr>
          <w:sz w:val="22"/>
          <w:szCs w:val="22"/>
          <w:lang w:val="es-ES"/>
        </w:rPr>
      </w:pPr>
      <w:r w:rsidRPr="00CC1419">
        <w:rPr>
          <w:sz w:val="22"/>
          <w:szCs w:val="22"/>
          <w:lang w:val="es-ES"/>
        </w:rPr>
        <w:t>Que</w:t>
      </w:r>
      <w:r w:rsidR="00C4642B" w:rsidRPr="00CC1419">
        <w:rPr>
          <w:sz w:val="22"/>
          <w:szCs w:val="22"/>
          <w:lang w:val="es-ES"/>
        </w:rPr>
        <w:t xml:space="preserve"> </w:t>
      </w:r>
      <w:r w:rsidR="00C4642B" w:rsidRPr="00CC1419">
        <w:rPr>
          <w:b/>
          <w:bCs/>
          <w:sz w:val="22"/>
          <w:szCs w:val="22"/>
          <w:lang w:val="es-ES"/>
        </w:rPr>
        <w:t>he leído y acepto</w:t>
      </w:r>
      <w:r w:rsidR="00C4642B" w:rsidRPr="00CC1419">
        <w:rPr>
          <w:sz w:val="22"/>
          <w:szCs w:val="22"/>
          <w:lang w:val="es-ES"/>
        </w:rPr>
        <w:t xml:space="preserve"> </w:t>
      </w:r>
      <w:r w:rsidR="00863E23" w:rsidRPr="00CC1419">
        <w:rPr>
          <w:sz w:val="22"/>
          <w:szCs w:val="22"/>
          <w:lang w:val="es-ES"/>
        </w:rPr>
        <w:t>el aviso sobre protección de datos que figura en la siguiente página.</w:t>
      </w:r>
    </w:p>
    <w:p w14:paraId="113A6997" w14:textId="2977B7F9" w:rsidR="00863E23" w:rsidRDefault="00863E23" w:rsidP="001F453F">
      <w:pPr>
        <w:spacing w:after="240" w:line="360" w:lineRule="auto"/>
        <w:jc w:val="both"/>
        <w:rPr>
          <w:sz w:val="22"/>
          <w:szCs w:val="22"/>
          <w:lang w:val="es-ES"/>
        </w:rPr>
      </w:pPr>
      <w:r w:rsidRPr="00CC1419">
        <w:rPr>
          <w:sz w:val="22"/>
          <w:szCs w:val="22"/>
          <w:lang w:val="es-ES"/>
        </w:rPr>
        <w:t xml:space="preserve">Que </w:t>
      </w:r>
      <w:r w:rsidR="00DD533A">
        <w:rPr>
          <w:sz w:val="22"/>
          <w:szCs w:val="22"/>
          <w:lang w:val="es-ES"/>
        </w:rPr>
        <w:t>mi</w:t>
      </w:r>
      <w:r w:rsidRPr="00CC1419">
        <w:rPr>
          <w:sz w:val="22"/>
          <w:szCs w:val="22"/>
          <w:lang w:val="es-ES"/>
        </w:rPr>
        <w:t xml:space="preserve"> teléfono de contacto en caso de emergencia durante la convivencia es el siguiente: </w:t>
      </w:r>
      <w:r w:rsidRPr="00CC1419">
        <w:rPr>
          <w:sz w:val="22"/>
          <w:szCs w:val="22"/>
          <w:u w:val="single"/>
          <w:lang w:val="es-ES"/>
        </w:rPr>
        <w:fldChar w:fldCharType="begin"/>
      </w:r>
      <w:r w:rsidRPr="00CC1419">
        <w:rPr>
          <w:sz w:val="22"/>
          <w:szCs w:val="22"/>
          <w:u w:val="single"/>
          <w:lang w:val="es-ES"/>
        </w:rPr>
        <w:instrText xml:space="preserve"> MERGEFIELD guardian_phone \* MERGEFORMAT </w:instrText>
      </w:r>
      <w:r w:rsidRPr="00CC1419">
        <w:rPr>
          <w:sz w:val="22"/>
          <w:szCs w:val="22"/>
          <w:u w:val="single"/>
          <w:lang w:val="es-ES"/>
        </w:rPr>
        <w:fldChar w:fldCharType="separate"/>
      </w:r>
      <w:r w:rsidRPr="00CC1419">
        <w:rPr>
          <w:noProof/>
          <w:sz w:val="22"/>
          <w:szCs w:val="22"/>
          <w:u w:val="single"/>
          <w:lang w:val="es-ES"/>
        </w:rPr>
        <w:t>«guardian_phone»</w:t>
      </w:r>
      <w:r w:rsidRPr="00CC1419">
        <w:rPr>
          <w:sz w:val="22"/>
          <w:szCs w:val="22"/>
          <w:u w:val="single"/>
          <w:lang w:val="es-ES"/>
        </w:rPr>
        <w:fldChar w:fldCharType="end"/>
      </w:r>
      <w:r w:rsidRPr="00CC1419">
        <w:rPr>
          <w:sz w:val="22"/>
          <w:szCs w:val="22"/>
          <w:lang w:val="es-ES"/>
        </w:rPr>
        <w:t>.</w:t>
      </w:r>
      <w:r w:rsidR="00DD533A">
        <w:rPr>
          <w:sz w:val="22"/>
          <w:szCs w:val="22"/>
          <w:lang w:val="es-ES"/>
        </w:rPr>
        <w:t xml:space="preserve"> </w:t>
      </w:r>
    </w:p>
    <w:p w14:paraId="6177D05D" w14:textId="52F14157" w:rsidR="00DD533A" w:rsidRPr="00CC1419" w:rsidRDefault="00DD533A" w:rsidP="001F453F">
      <w:pPr>
        <w:spacing w:after="240" w:line="360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Que se me ha indicado el teléfono de los organizadores al que podré llamar en caso de necesidad.</w:t>
      </w:r>
    </w:p>
    <w:p w14:paraId="64DDFB90" w14:textId="2CE83A04" w:rsidR="002D68F7" w:rsidRPr="00CC1419" w:rsidRDefault="002D68F7" w:rsidP="001F453F">
      <w:pPr>
        <w:spacing w:after="240" w:line="360" w:lineRule="auto"/>
        <w:jc w:val="both"/>
        <w:rPr>
          <w:sz w:val="22"/>
          <w:szCs w:val="22"/>
          <w:lang w:val="es-ES"/>
        </w:rPr>
      </w:pPr>
      <w:r w:rsidRPr="00CC1419">
        <w:rPr>
          <w:sz w:val="22"/>
          <w:szCs w:val="22"/>
          <w:lang w:val="es-ES"/>
        </w:rPr>
        <w:t xml:space="preserve">Que </w:t>
      </w:r>
      <w:r w:rsidRPr="00CC1419">
        <w:rPr>
          <w:sz w:val="22"/>
          <w:szCs w:val="22"/>
          <w:u w:val="single"/>
          <w:lang w:val="es-ES"/>
        </w:rPr>
        <w:fldChar w:fldCharType="begin"/>
      </w:r>
      <w:r w:rsidRPr="00CC1419">
        <w:rPr>
          <w:sz w:val="22"/>
          <w:szCs w:val="22"/>
          <w:u w:val="single"/>
          <w:lang w:val="es-ES"/>
        </w:rPr>
        <w:instrText xml:space="preserve"> MERGEFIELD alone \* MERGEFORMAT </w:instrText>
      </w:r>
      <w:r w:rsidRPr="00CC1419">
        <w:rPr>
          <w:sz w:val="22"/>
          <w:szCs w:val="22"/>
          <w:u w:val="single"/>
          <w:lang w:val="es-ES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«alone»</w:t>
      </w:r>
      <w:r w:rsidRPr="00CC1419">
        <w:rPr>
          <w:sz w:val="22"/>
          <w:szCs w:val="22"/>
          <w:u w:val="single"/>
          <w:lang w:val="es-ES"/>
        </w:rPr>
        <w:fldChar w:fldCharType="end"/>
      </w:r>
      <w:r w:rsidRPr="00CC1419">
        <w:rPr>
          <w:sz w:val="22"/>
          <w:szCs w:val="22"/>
          <w:lang w:val="es-ES"/>
        </w:rPr>
        <w:t xml:space="preserve"> a </w:t>
      </w:r>
      <w:r w:rsidR="00863E23" w:rsidRPr="00CC1419">
        <w:rPr>
          <w:sz w:val="22"/>
          <w:szCs w:val="22"/>
          <w:lang w:val="es-ES"/>
        </w:rPr>
        <w:t xml:space="preserve">mi hijo/a </w:t>
      </w:r>
      <w:proofErr w:type="spellStart"/>
      <w:r w:rsidR="00863E23" w:rsidRPr="00CC1419">
        <w:rPr>
          <w:sz w:val="22"/>
          <w:szCs w:val="22"/>
          <w:lang w:val="es-ES"/>
        </w:rPr>
        <w:t>a</w:t>
      </w:r>
      <w:proofErr w:type="spellEnd"/>
      <w:r w:rsidR="00863E23" w:rsidRPr="00CC1419">
        <w:rPr>
          <w:sz w:val="22"/>
          <w:szCs w:val="22"/>
          <w:lang w:val="es-ES"/>
        </w:rPr>
        <w:t xml:space="preserve"> marcharse solo al finalizar la actividad.</w:t>
      </w:r>
    </w:p>
    <w:p w14:paraId="0E9070F6" w14:textId="02B4719B" w:rsidR="00C4642B" w:rsidRPr="00CC1419" w:rsidRDefault="00F72344" w:rsidP="001F453F">
      <w:pPr>
        <w:shd w:val="clear" w:color="auto" w:fill="FFFFFF"/>
        <w:spacing w:after="240" w:line="360" w:lineRule="auto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Que </w:t>
      </w:r>
      <w:r w:rsidR="003E7BF0" w:rsidRPr="00CC1419">
        <w:rPr>
          <w:rFonts w:ascii="Arial" w:eastAsia="Times New Roman" w:hAnsi="Arial" w:cs="Arial"/>
          <w:color w:val="202124"/>
          <w:kern w:val="0"/>
          <w:sz w:val="22"/>
          <w:szCs w:val="22"/>
          <w:u w:val="single"/>
          <w:lang w:val="es-ES"/>
          <w14:ligatures w14:val="none"/>
        </w:rPr>
        <w:fldChar w:fldCharType="begin"/>
      </w:r>
      <w:r w:rsidR="003E7BF0" w:rsidRPr="00CC1419">
        <w:rPr>
          <w:rFonts w:ascii="Arial" w:eastAsia="Times New Roman" w:hAnsi="Arial" w:cs="Arial"/>
          <w:color w:val="202124"/>
          <w:kern w:val="0"/>
          <w:sz w:val="22"/>
          <w:szCs w:val="22"/>
          <w:u w:val="single"/>
          <w:lang w:val="es-ES"/>
          <w14:ligatures w14:val="none"/>
        </w:rPr>
        <w:instrText xml:space="preserve"> MERGEFIELD  image_rights  \* MERGEFORMAT </w:instrText>
      </w:r>
      <w:r w:rsidR="003E7BF0" w:rsidRPr="00CC1419">
        <w:rPr>
          <w:rFonts w:ascii="Arial" w:eastAsia="Times New Roman" w:hAnsi="Arial" w:cs="Arial"/>
          <w:color w:val="202124"/>
          <w:kern w:val="0"/>
          <w:sz w:val="22"/>
          <w:szCs w:val="22"/>
          <w:u w:val="single"/>
          <w:lang w:val="es-ES"/>
          <w14:ligatures w14:val="none"/>
        </w:rPr>
        <w:fldChar w:fldCharType="separate"/>
      </w:r>
      <w:r w:rsidR="00863E23" w:rsidRPr="00CC1419">
        <w:rPr>
          <w:rFonts w:ascii="Arial" w:eastAsia="Times New Roman" w:hAnsi="Arial" w:cs="Arial"/>
          <w:noProof/>
          <w:color w:val="202124"/>
          <w:kern w:val="0"/>
          <w:sz w:val="22"/>
          <w:szCs w:val="22"/>
          <w:u w:val="single"/>
          <w:lang w:val="es-ES"/>
          <w14:ligatures w14:val="none"/>
        </w:rPr>
        <w:t>«image_rights»</w:t>
      </w:r>
      <w:r w:rsidR="003E7BF0" w:rsidRPr="00CC1419">
        <w:rPr>
          <w:rFonts w:ascii="Arial" w:eastAsia="Times New Roman" w:hAnsi="Arial" w:cs="Arial"/>
          <w:color w:val="202124"/>
          <w:kern w:val="0"/>
          <w:sz w:val="22"/>
          <w:szCs w:val="22"/>
          <w:u w:val="single"/>
          <w:lang w:val="es-ES"/>
          <w14:ligatures w14:val="none"/>
        </w:rPr>
        <w:fldChar w:fldCharType="end"/>
      </w:r>
      <w:r w:rsidR="00C4642B"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 a JMV a publicar </w:t>
      </w:r>
      <w:r w:rsidR="001F453F"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fotos y vídeos en los que aparezca mi hijo/a durante la actividad</w:t>
      </w:r>
      <w:r w:rsidR="00863E23"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 según lo indicado en el aviso sobre </w:t>
      </w:r>
      <w:r w:rsidR="00DD533A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el </w:t>
      </w:r>
      <w:r w:rsidR="00863E23"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uso de imágenes que figura en la siguiente página.</w:t>
      </w:r>
    </w:p>
    <w:p w14:paraId="331D8846" w14:textId="2E219E2A" w:rsidR="00863E23" w:rsidRPr="00CC1419" w:rsidRDefault="00863E23" w:rsidP="001F453F">
      <w:pPr>
        <w:shd w:val="clear" w:color="auto" w:fill="FFFFFF"/>
        <w:spacing w:after="240" w:line="360" w:lineRule="auto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Que mi</w:t>
      </w:r>
      <w:r w:rsidR="00DD533A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 hijo/a</w:t>
      </w: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 </w:t>
      </w: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fldChar w:fldCharType="begin"/>
      </w: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instrText xml:space="preserve"> MERGEFIELD alergies \* MERGEFORMAT </w:instrText>
      </w: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fldChar w:fldCharType="separate"/>
      </w:r>
      <w:r w:rsidRPr="00CC1419">
        <w:rPr>
          <w:rFonts w:ascii="Arial" w:eastAsia="Times New Roman" w:hAnsi="Arial" w:cs="Arial"/>
          <w:noProof/>
          <w:color w:val="202124"/>
          <w:kern w:val="0"/>
          <w:sz w:val="22"/>
          <w:szCs w:val="22"/>
          <w:lang w:val="es-ES"/>
          <w14:ligatures w14:val="none"/>
        </w:rPr>
        <w:t>«alergies»</w:t>
      </w: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fldChar w:fldCharType="end"/>
      </w: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.</w:t>
      </w:r>
    </w:p>
    <w:p w14:paraId="5C3F59D9" w14:textId="3AA591DE" w:rsidR="001F453F" w:rsidRPr="00CC1419" w:rsidRDefault="00F72344" w:rsidP="00CC1419">
      <w:pPr>
        <w:shd w:val="clear" w:color="auto" w:fill="FFFFFF"/>
        <w:spacing w:after="240" w:line="360" w:lineRule="auto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Y, p</w:t>
      </w:r>
      <w:r w:rsidR="001F453F"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ara que conste a los efectos oportunos, firmo </w:t>
      </w: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este documento.</w:t>
      </w:r>
    </w:p>
    <w:p w14:paraId="4FA8C36C" w14:textId="1F1C8DB7" w:rsidR="001F453F" w:rsidRPr="00CC1419" w:rsidRDefault="001F453F" w:rsidP="001F453F">
      <w:pPr>
        <w:shd w:val="clear" w:color="auto" w:fill="FFFFFF"/>
        <w:jc w:val="right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En ________________, a ______ </w:t>
      </w:r>
      <w:proofErr w:type="spellStart"/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de</w:t>
      </w:r>
      <w:proofErr w:type="spellEnd"/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 ________________ </w:t>
      </w:r>
      <w:proofErr w:type="spellStart"/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de</w:t>
      </w:r>
      <w:proofErr w:type="spellEnd"/>
      <w:r w:rsidRPr="00CC1419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 __________.</w:t>
      </w:r>
    </w:p>
    <w:p w14:paraId="38CD70B1" w14:textId="77777777" w:rsidR="00CC1419" w:rsidRPr="00CC1419" w:rsidRDefault="00CC1419" w:rsidP="00C4642B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</w:p>
    <w:p w14:paraId="29EECBEB" w14:textId="77777777" w:rsidR="00CC1419" w:rsidRPr="00CC1419" w:rsidRDefault="00CC1419" w:rsidP="00C4642B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</w:p>
    <w:p w14:paraId="3EF7EA0D" w14:textId="77777777" w:rsidR="001F453F" w:rsidRPr="00CC1419" w:rsidRDefault="001F453F" w:rsidP="00C4642B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</w:p>
    <w:p w14:paraId="12433C41" w14:textId="05FBE734" w:rsidR="001F453F" w:rsidRPr="00CC1419" w:rsidRDefault="001F453F" w:rsidP="001F453F">
      <w:pPr>
        <w:jc w:val="right"/>
        <w:rPr>
          <w:b/>
          <w:bCs/>
          <w:sz w:val="22"/>
          <w:szCs w:val="22"/>
          <w:lang w:val="es-ES"/>
        </w:rPr>
      </w:pPr>
      <w:r w:rsidRPr="00CC1419">
        <w:rPr>
          <w:rFonts w:ascii="Arial" w:eastAsia="Times New Roman" w:hAnsi="Arial" w:cs="Arial"/>
          <w:b/>
          <w:bCs/>
          <w:color w:val="202124"/>
          <w:kern w:val="0"/>
          <w:sz w:val="21"/>
          <w:szCs w:val="21"/>
          <w:lang w:val="es-ES"/>
          <w14:ligatures w14:val="none"/>
        </w:rPr>
        <w:t>_________________________________________</w:t>
      </w:r>
    </w:p>
    <w:p w14:paraId="6A6023C4" w14:textId="00421B26" w:rsidR="00F30FC9" w:rsidRPr="00CC1419" w:rsidRDefault="001F453F" w:rsidP="001F453F">
      <w:pPr>
        <w:jc w:val="right"/>
        <w:rPr>
          <w:b/>
          <w:bCs/>
          <w:sz w:val="22"/>
          <w:szCs w:val="22"/>
          <w:lang w:val="es-ES"/>
        </w:rPr>
      </w:pPr>
      <w:r w:rsidRPr="00CC1419">
        <w:rPr>
          <w:b/>
          <w:bCs/>
          <w:sz w:val="22"/>
          <w:szCs w:val="22"/>
          <w:lang w:val="es-ES"/>
        </w:rPr>
        <w:t xml:space="preserve">Fdo. </w:t>
      </w:r>
      <w:r w:rsidRPr="00CC1419">
        <w:rPr>
          <w:sz w:val="22"/>
          <w:szCs w:val="22"/>
          <w:u w:val="single"/>
        </w:rPr>
        <w:fldChar w:fldCharType="begin"/>
      </w:r>
      <w:r w:rsidRPr="00CC1419">
        <w:rPr>
          <w:sz w:val="22"/>
          <w:szCs w:val="22"/>
          <w:u w:val="single"/>
          <w:lang w:val="es-ES"/>
        </w:rPr>
        <w:instrText xml:space="preserve"> MERGEFIELD  treat  \* MERGEFORMAT </w:instrText>
      </w:r>
      <w:r w:rsidRPr="00CC1419">
        <w:rPr>
          <w:sz w:val="22"/>
          <w:szCs w:val="22"/>
          <w:u w:val="single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«treat»</w:t>
      </w:r>
      <w:r w:rsidRPr="00CC1419">
        <w:rPr>
          <w:noProof/>
          <w:sz w:val="22"/>
          <w:szCs w:val="22"/>
          <w:u w:val="single"/>
        </w:rPr>
        <w:fldChar w:fldCharType="end"/>
      </w:r>
      <w:r w:rsidRPr="00CC1419">
        <w:rPr>
          <w:sz w:val="22"/>
          <w:szCs w:val="22"/>
          <w:u w:val="single"/>
          <w:lang w:val="es-ES"/>
        </w:rPr>
        <w:t xml:space="preserve"> </w:t>
      </w:r>
      <w:r w:rsidRPr="00CC1419">
        <w:rPr>
          <w:sz w:val="22"/>
          <w:szCs w:val="22"/>
          <w:u w:val="single"/>
        </w:rPr>
        <w:fldChar w:fldCharType="begin"/>
      </w:r>
      <w:r w:rsidRPr="00CC1419">
        <w:rPr>
          <w:sz w:val="22"/>
          <w:szCs w:val="22"/>
          <w:u w:val="single"/>
          <w:lang w:val="es-ES"/>
        </w:rPr>
        <w:instrText xml:space="preserve"> MERGEFIELD  guardian_full_name  \* MERGEFORMAT </w:instrText>
      </w:r>
      <w:r w:rsidRPr="00CC1419">
        <w:rPr>
          <w:sz w:val="22"/>
          <w:szCs w:val="22"/>
          <w:u w:val="single"/>
        </w:rPr>
        <w:fldChar w:fldCharType="separate"/>
      </w:r>
      <w:r w:rsidR="00863E23" w:rsidRPr="00CC1419">
        <w:rPr>
          <w:noProof/>
          <w:sz w:val="22"/>
          <w:szCs w:val="22"/>
          <w:u w:val="single"/>
          <w:lang w:val="es-ES"/>
        </w:rPr>
        <w:t>«guardian_full_name»</w:t>
      </w:r>
      <w:r w:rsidRPr="00CC1419">
        <w:rPr>
          <w:sz w:val="22"/>
          <w:szCs w:val="22"/>
          <w:u w:val="single"/>
        </w:rPr>
        <w:fldChar w:fldCharType="end"/>
      </w:r>
      <w:r w:rsidRPr="00CC1419">
        <w:rPr>
          <w:b/>
          <w:bCs/>
          <w:sz w:val="22"/>
          <w:szCs w:val="22"/>
          <w:lang w:val="es-ES"/>
        </w:rPr>
        <w:t xml:space="preserve"> </w:t>
      </w:r>
    </w:p>
    <w:p w14:paraId="0C42F378" w14:textId="77777777" w:rsidR="00F30FC9" w:rsidRPr="00CC1419" w:rsidRDefault="00F30FC9" w:rsidP="00FD06F7">
      <w:pPr>
        <w:rPr>
          <w:b/>
          <w:bCs/>
          <w:i/>
          <w:iCs/>
          <w:sz w:val="22"/>
          <w:szCs w:val="22"/>
          <w:lang w:val="es-ES"/>
        </w:rPr>
      </w:pPr>
    </w:p>
    <w:p w14:paraId="5E996CE7" w14:textId="4CC3C940" w:rsidR="00C4642B" w:rsidRPr="00F30FC9" w:rsidRDefault="00F30FC9" w:rsidP="00F30FC9">
      <w:pPr>
        <w:jc w:val="center"/>
        <w:rPr>
          <w:b/>
          <w:bCs/>
          <w:lang w:val="es-ES"/>
        </w:rPr>
      </w:pPr>
      <w:r w:rsidRPr="00CC1419">
        <w:rPr>
          <w:b/>
          <w:bCs/>
          <w:i/>
          <w:iCs/>
          <w:sz w:val="22"/>
          <w:szCs w:val="22"/>
          <w:lang w:val="es-ES"/>
        </w:rPr>
        <w:t>Recuerde que es imprescindible entregar esta autorización firmada el día de salida para poder participar.</w:t>
      </w:r>
      <w:r w:rsidR="00C4642B" w:rsidRPr="00F30FC9">
        <w:rPr>
          <w:b/>
          <w:bCs/>
          <w:lang w:val="es-ES"/>
        </w:rPr>
        <w:br w:type="page"/>
      </w:r>
    </w:p>
    <w:p w14:paraId="69844AC9" w14:textId="52AC1EC1" w:rsidR="002D68F7" w:rsidRPr="00863E23" w:rsidRDefault="00FD06F7" w:rsidP="00863E23">
      <w:pPr>
        <w:pStyle w:val="Heading1"/>
        <w:spacing w:after="240"/>
        <w:rPr>
          <w:lang w:val="es-ES"/>
        </w:rPr>
      </w:pPr>
      <w:r>
        <w:rPr>
          <w:lang w:val="es-ES"/>
        </w:rPr>
        <w:lastRenderedPageBreak/>
        <w:t>Avisos legales</w:t>
      </w:r>
    </w:p>
    <w:p w14:paraId="4617296C" w14:textId="77777777" w:rsidR="00FD06F7" w:rsidRDefault="00FD06F7" w:rsidP="00F72344">
      <w:pPr>
        <w:shd w:val="clear" w:color="auto" w:fill="FFFFFF"/>
        <w:rPr>
          <w:rFonts w:ascii="Arial" w:eastAsia="Times New Roman" w:hAnsi="Arial" w:cs="Arial"/>
          <w:b/>
          <w:bCs/>
          <w:color w:val="202124"/>
          <w:kern w:val="0"/>
          <w:lang w:val="es-ES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lang w:val="es-ES"/>
          <w14:ligatures w14:val="none"/>
        </w:rPr>
        <w:t>Aviso sobre el uso de imágenes</w:t>
      </w:r>
    </w:p>
    <w:p w14:paraId="019CF8F1" w14:textId="77777777" w:rsidR="00FD06F7" w:rsidRDefault="00FD06F7" w:rsidP="00FD06F7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En cumplimiento del RGPD, solicitamos su autorización para poder publicar las fotos y vídeos en los que aparezca su tutelado menor de edad durante la actividad en redes sociales, blogs, página web y otros medios habituales; así como medios físicos de carácter promocional de la asociación, siempre sin ánimo de lucro.</w:t>
      </w:r>
    </w:p>
    <w:p w14:paraId="7E06EDD2" w14:textId="77777777" w:rsidR="00FD06F7" w:rsidRDefault="00FD06F7" w:rsidP="00FD06F7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Como el único interés que tenemos es darnos a conocer, nunca será identificado con su nombre y apellidos ni se publicarán las imágenes en otro medio sin consentimiento expreso, garantizando que el contenido no atentará en ningún caso contra el derecho al honor, la intimidad y la propia imagen.</w:t>
      </w:r>
    </w:p>
    <w:p w14:paraId="6ADE7AF0" w14:textId="77777777" w:rsidR="00FD06F7" w:rsidRDefault="00FD06F7" w:rsidP="00FD06F7">
      <w:pPr>
        <w:shd w:val="clear" w:color="auto" w:fill="FFFFFF"/>
        <w:rPr>
          <w:rFonts w:ascii="Arial" w:eastAsia="Times New Roman" w:hAnsi="Arial" w:cs="Arial"/>
          <w:b/>
          <w:bCs/>
          <w:color w:val="202124"/>
          <w:kern w:val="0"/>
          <w:lang w:val="es-ES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lang w:val="es-ES"/>
          <w14:ligatures w14:val="none"/>
        </w:rPr>
        <w:t>Aviso sobre protección de datos</w:t>
      </w:r>
    </w:p>
    <w:p w14:paraId="741F32E9" w14:textId="77777777" w:rsidR="00FD06F7" w:rsidRDefault="00FD06F7" w:rsidP="00FD06F7">
      <w:pPr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sz w:val="22"/>
          <w:szCs w:val="22"/>
          <w:shd w:val="clear" w:color="auto" w:fill="FFFFFF"/>
          <w:lang w:val="es-ES"/>
          <w14:ligatures w14:val="none"/>
        </w:rPr>
        <w:t>Responsable:</w:t>
      </w:r>
      <w:r>
        <w:rPr>
          <w:rFonts w:ascii="Arial" w:eastAsia="Times New Roman" w:hAnsi="Arial" w:cs="Arial"/>
          <w:color w:val="202124"/>
          <w:kern w:val="0"/>
          <w:sz w:val="22"/>
          <w:szCs w:val="22"/>
          <w:shd w:val="clear" w:color="auto" w:fill="FFFFFF"/>
          <w:lang w:val="es-ES"/>
          <w14:ligatures w14:val="none"/>
        </w:rPr>
        <w:t> Juventudes Marianas Vicencianas España. </w:t>
      </w:r>
    </w:p>
    <w:p w14:paraId="6BF0F9DF" w14:textId="77777777" w:rsidR="00FD06F7" w:rsidRDefault="00FD06F7" w:rsidP="00FD06F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  <w:t>CIF G28672525. </w:t>
      </w:r>
    </w:p>
    <w:p w14:paraId="16AEC924" w14:textId="77777777" w:rsidR="00FD06F7" w:rsidRDefault="00FD06F7" w:rsidP="00FD06F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Domicilio social: calle José Abascal, 30. </w:t>
      </w:r>
      <w:r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  <w:t>28003, Madrid.</w:t>
      </w:r>
    </w:p>
    <w:p w14:paraId="4A67178F" w14:textId="77777777" w:rsidR="00FD06F7" w:rsidRDefault="00FD06F7" w:rsidP="00FD06F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 xml:space="preserve">Domicilio administrativo: calle Emerenciana Zurilla, 17-19. </w:t>
      </w:r>
      <w:r>
        <w:rPr>
          <w:rFonts w:ascii="Arial" w:eastAsia="Times New Roman" w:hAnsi="Arial" w:cs="Arial"/>
          <w:color w:val="202124"/>
          <w:kern w:val="0"/>
          <w:sz w:val="22"/>
          <w:szCs w:val="22"/>
          <w14:ligatures w14:val="none"/>
        </w:rPr>
        <w:t>28039, Madrid.</w:t>
      </w:r>
    </w:p>
    <w:p w14:paraId="414F79F2" w14:textId="26EFAA61" w:rsidR="00C4642B" w:rsidRPr="00F72344" w:rsidRDefault="00ED09D9" w:rsidP="00F72344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</w:pPr>
      <w:r w:rsidRPr="00ED09D9">
        <w:rPr>
          <w:rFonts w:ascii="Arial" w:eastAsia="Times New Roman" w:hAnsi="Arial" w:cs="Arial"/>
          <w:noProof/>
          <w:color w:val="202124"/>
          <w:kern w:val="0"/>
          <w:sz w:val="22"/>
          <w:szCs w:val="22"/>
          <w:lang w:val="es-ES"/>
          <w14:ligatures w14:val="none"/>
        </w:rPr>
        <w:drawing>
          <wp:anchor distT="0" distB="0" distL="114300" distR="114300" simplePos="0" relativeHeight="251658240" behindDoc="0" locked="0" layoutInCell="1" allowOverlap="1" wp14:anchorId="5061FD71" wp14:editId="1F336328">
            <wp:simplePos x="0" y="0"/>
            <wp:positionH relativeFrom="column">
              <wp:posOffset>2027583</wp:posOffset>
            </wp:positionH>
            <wp:positionV relativeFrom="paragraph">
              <wp:posOffset>2083621</wp:posOffset>
            </wp:positionV>
            <wp:extent cx="1876508" cy="1839857"/>
            <wp:effectExtent l="0" t="0" r="3175" b="1905"/>
            <wp:wrapNone/>
            <wp:docPr id="143992541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25414" name="Graphic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508" cy="1839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6F7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En nombre de la asociación trataremos la información que nos facilita con la </w:t>
      </w:r>
      <w:r w:rsidR="00FD06F7">
        <w:rPr>
          <w:rFonts w:ascii="Arial" w:eastAsia="Times New Roman" w:hAnsi="Arial" w:cs="Arial"/>
          <w:b/>
          <w:bCs/>
          <w:color w:val="202124"/>
          <w:kern w:val="0"/>
          <w:sz w:val="22"/>
          <w:szCs w:val="22"/>
          <w:lang w:val="es-ES"/>
          <w14:ligatures w14:val="none"/>
        </w:rPr>
        <w:t>finalidad</w:t>
      </w:r>
      <w:r w:rsidR="00FD06F7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 de prestarle el servicio solicitado. El consentimiento explícito supone la </w:t>
      </w:r>
      <w:r w:rsidR="00FD06F7">
        <w:rPr>
          <w:rFonts w:ascii="Arial" w:eastAsia="Times New Roman" w:hAnsi="Arial" w:cs="Arial"/>
          <w:b/>
          <w:bCs/>
          <w:color w:val="202124"/>
          <w:kern w:val="0"/>
          <w:sz w:val="22"/>
          <w:szCs w:val="22"/>
          <w:lang w:val="es-ES"/>
          <w14:ligatures w14:val="none"/>
        </w:rPr>
        <w:t>legitimación</w:t>
      </w:r>
      <w:r w:rsidR="00FD06F7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 para el tratamiento de sus datos. Estos formarán parte de nuestra base de datos durante el tiempo necesario para cumplir el servicio o las disposiciones legales correspondientes. </w:t>
      </w:r>
      <w:r w:rsidR="00FD06F7">
        <w:rPr>
          <w:rFonts w:ascii="Arial" w:eastAsia="Times New Roman" w:hAnsi="Arial" w:cs="Arial"/>
          <w:b/>
          <w:bCs/>
          <w:color w:val="202124"/>
          <w:kern w:val="0"/>
          <w:sz w:val="22"/>
          <w:szCs w:val="22"/>
          <w:lang w:val="es-ES"/>
          <w14:ligatures w14:val="none"/>
        </w:rPr>
        <w:t>Destinatarios</w:t>
      </w:r>
      <w:r w:rsidR="00FD06F7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: los datos no se cederán a terceros salvo en los casos en que exista una obligación legal. </w:t>
      </w:r>
      <w:r w:rsidR="00FD06F7">
        <w:rPr>
          <w:rFonts w:ascii="Arial" w:eastAsia="Times New Roman" w:hAnsi="Arial" w:cs="Arial"/>
          <w:b/>
          <w:bCs/>
          <w:color w:val="202124"/>
          <w:kern w:val="0"/>
          <w:sz w:val="22"/>
          <w:szCs w:val="22"/>
          <w:lang w:val="es-ES"/>
          <w14:ligatures w14:val="none"/>
        </w:rPr>
        <w:t>Derechos</w:t>
      </w:r>
      <w:r w:rsidR="00FD06F7">
        <w:rPr>
          <w:rFonts w:ascii="Arial" w:eastAsia="Times New Roman" w:hAnsi="Arial" w:cs="Arial"/>
          <w:color w:val="202124"/>
          <w:kern w:val="0"/>
          <w:sz w:val="22"/>
          <w:szCs w:val="22"/>
          <w:lang w:val="es-ES"/>
          <w14:ligatures w14:val="none"/>
        </w:rPr>
        <w:t>: puede revocar el consentimiento y ejercer sus derechos a acceder, rectificar, oponerse, limitar, portar y suprimir los datos ante el responsable del tratamiento; además de acudir a la autoridad de control competente (AEPD).</w:t>
      </w:r>
      <w:r w:rsidRPr="00ED09D9">
        <w:rPr>
          <w:noProof/>
          <w:lang w:val="es-ES"/>
        </w:rPr>
        <w:t xml:space="preserve"> </w:t>
      </w:r>
    </w:p>
    <w:sectPr w:rsidR="00C4642B" w:rsidRPr="00F7234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7748B" w14:textId="77777777" w:rsidR="001C1153" w:rsidRDefault="001C1153" w:rsidP="00E308EF">
      <w:r>
        <w:separator/>
      </w:r>
    </w:p>
  </w:endnote>
  <w:endnote w:type="continuationSeparator" w:id="0">
    <w:p w14:paraId="4B553A00" w14:textId="77777777" w:rsidR="001C1153" w:rsidRDefault="001C1153" w:rsidP="00E3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8CD84" w14:textId="77777777" w:rsidR="00115510" w:rsidRDefault="00115510">
    <w:pPr>
      <w:pStyle w:val="Footer"/>
      <w:jc w:val="center"/>
      <w:rPr>
        <w:color w:val="585B8C" w:themeColor="accent1"/>
      </w:rPr>
    </w:pP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PAGE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  <w:r>
      <w:rPr>
        <w:color w:val="585B8C" w:themeColor="accent1"/>
      </w:rPr>
      <w:t xml:space="preserve"> </w:t>
    </w:r>
    <w:r>
      <w:rPr>
        <w:color w:val="585B8C" w:themeColor="accent1"/>
        <w:lang w:val="es-ES"/>
      </w:rPr>
      <w:t>de</w:t>
    </w:r>
    <w:r>
      <w:rPr>
        <w:color w:val="585B8C" w:themeColor="accent1"/>
      </w:rPr>
      <w:t xml:space="preserve"> </w:t>
    </w: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NUMPAGES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</w:p>
  <w:p w14:paraId="35813804" w14:textId="77777777" w:rsidR="00115510" w:rsidRDefault="0011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8FABE" w14:textId="77777777" w:rsidR="001C1153" w:rsidRDefault="001C1153" w:rsidP="00E308EF">
      <w:r>
        <w:separator/>
      </w:r>
    </w:p>
  </w:footnote>
  <w:footnote w:type="continuationSeparator" w:id="0">
    <w:p w14:paraId="254CC9F7" w14:textId="77777777" w:rsidR="001C1153" w:rsidRDefault="001C1153" w:rsidP="00E30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B3F8D" w14:textId="0DF0A997" w:rsidR="00115510" w:rsidRPr="00AF6FFD" w:rsidRDefault="002901DB" w:rsidP="00115510">
    <w:pPr>
      <w:rPr>
        <w:lang w:val="es-ES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66D28308" wp14:editId="0F432D74">
          <wp:simplePos x="0" y="0"/>
          <wp:positionH relativeFrom="column">
            <wp:posOffset>-907001</wp:posOffset>
          </wp:positionH>
          <wp:positionV relativeFrom="paragraph">
            <wp:posOffset>-234231</wp:posOffset>
          </wp:positionV>
          <wp:extent cx="948804" cy="930303"/>
          <wp:effectExtent l="0" t="0" r="0" b="0"/>
          <wp:wrapNone/>
          <wp:docPr id="44415931" name="Picture 1" descr="A blue and yellow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15931" name="Picture 1" descr="A blue and yellow logo&#10;&#10;Description automatically generated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804" cy="9303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6B36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855265" wp14:editId="13F3CBFC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3276600" cy="576072"/>
              <wp:effectExtent l="0" t="0" r="0" b="8255"/>
              <wp:wrapNone/>
              <wp:docPr id="46467467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76600" cy="5760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2D7511" w14:textId="77777777" w:rsidR="00E308EF" w:rsidRPr="00AF6FFD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  <w:t>J</w:t>
                          </w:r>
                          <w:r w:rsidRPr="00AF6FFD"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  <w:t>uventudes Marianas Vicencianas</w:t>
                          </w:r>
                        </w:p>
                        <w:p w14:paraId="05F0FB66" w14:textId="47944C98" w:rsidR="00E308EF" w:rsidRPr="00AF6FFD" w:rsidRDefault="00F72344" w:rsidP="00E308EF">
                          <w:pPr>
                            <w:pStyle w:val="Header"/>
                            <w:tabs>
                              <w:tab w:val="clear" w:pos="4513"/>
                              <w:tab w:val="clear" w:pos="9026"/>
                              <w:tab w:val="left" w:pos="8055"/>
                            </w:tabs>
                            <w:jc w:val="right"/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Área 12</w:t>
                          </w:r>
                          <w:r w:rsidR="00863E23"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+9</w:t>
                          </w:r>
                        </w:p>
                        <w:p w14:paraId="08E932F4" w14:textId="77777777" w:rsidR="00E308EF" w:rsidRPr="00AF6FFD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</w:pPr>
                        </w:p>
                        <w:p w14:paraId="75546546" w14:textId="77777777" w:rsidR="00E308EF" w:rsidRPr="00AF6FFD" w:rsidRDefault="00E308EF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5526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2pt;margin-top:-.9pt;width:258pt;height:4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" filled="f" stroked="f" strokeweight=".5pt">
              <v:textbox inset="0,0,0,0">
                <w:txbxContent>
                  <w:p w14:paraId="572D7511" w14:textId="77777777" w:rsidR="00E308EF" w:rsidRPr="00AF6FFD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</w:pPr>
                    <w:r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  <w:t>J</w:t>
                    </w:r>
                    <w:r w:rsidRPr="00AF6FFD"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  <w:t>uventudes Marianas Vicencianas</w:t>
                    </w:r>
                  </w:p>
                  <w:p w14:paraId="05F0FB66" w14:textId="47944C98" w:rsidR="00E308EF" w:rsidRPr="00AF6FFD" w:rsidRDefault="00F72344" w:rsidP="00E308EF">
                    <w:pPr>
                      <w:pStyle w:val="Header"/>
                      <w:tabs>
                        <w:tab w:val="clear" w:pos="4513"/>
                        <w:tab w:val="clear" w:pos="9026"/>
                        <w:tab w:val="left" w:pos="8055"/>
                      </w:tabs>
                      <w:jc w:val="right"/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</w:pPr>
                    <w:r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Área 12</w:t>
                    </w:r>
                    <w:r w:rsidR="00863E23"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+9</w:t>
                    </w:r>
                  </w:p>
                  <w:p w14:paraId="08E932F4" w14:textId="77777777" w:rsidR="00E308EF" w:rsidRPr="00AF6FFD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</w:pPr>
                  </w:p>
                  <w:p w14:paraId="75546546" w14:textId="77777777" w:rsidR="00E308EF" w:rsidRPr="00AF6FFD" w:rsidRDefault="00E308EF">
                    <w:pPr>
                      <w:rPr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 w:rsidR="00AF6B36">
      <w:fldChar w:fldCharType="begin"/>
    </w:r>
    <w:r w:rsidR="00AF6B36" w:rsidRPr="00AF6FFD">
      <w:rPr>
        <w:lang w:val="es-ES"/>
      </w:rPr>
      <w:instrText xml:space="preserve"> TITLE  \* MERGEFORMAT </w:instrText>
    </w:r>
    <w:r w:rsidR="00AF6B36">
      <w:fldChar w:fldCharType="separate"/>
    </w:r>
    <w:r w:rsidR="00863E23">
      <w:rPr>
        <w:lang w:val="es-ES"/>
      </w:rPr>
      <w:t xml:space="preserve">Autorización </w:t>
    </w:r>
    <w:proofErr w:type="spellStart"/>
    <w:r w:rsidR="00863E23">
      <w:rPr>
        <w:lang w:val="es-ES"/>
      </w:rPr>
      <w:t>Prepascua</w:t>
    </w:r>
    <w:proofErr w:type="spellEnd"/>
    <w:r w:rsidR="00863E23">
      <w:rPr>
        <w:lang w:val="es-ES"/>
      </w:rPr>
      <w:t xml:space="preserve"> 2024</w:t>
    </w:r>
    <w:r w:rsidR="00AF6B36">
      <w:fldChar w:fldCharType="end"/>
    </w:r>
  </w:p>
  <w:p w14:paraId="58A1E63A" w14:textId="6BFB39B8" w:rsidR="00E308EF" w:rsidRPr="00F90E52" w:rsidRDefault="00000000" w:rsidP="00115510">
    <w:pPr>
      <w:rPr>
        <w:lang w:val="es-ES"/>
      </w:rPr>
    </w:pPr>
    <w:r>
      <w:fldChar w:fldCharType="begin"/>
    </w:r>
    <w:r w:rsidRPr="00AF6FFD">
      <w:rPr>
        <w:lang w:val="es-ES"/>
      </w:rPr>
      <w:instrText xml:space="preserve"> SUBJECT  \* MERGEFORMAT </w:instrText>
    </w:r>
    <w:r>
      <w:fldChar w:fldCharType="separate"/>
    </w:r>
    <w:r w:rsidR="00863E23">
      <w:rPr>
        <w:lang w:val="es-ES"/>
      </w:rPr>
      <w:t>15 a 17 de marzo de 2024</w:t>
    </w:r>
    <w:r>
      <w:fldChar w:fldCharType="end"/>
    </w:r>
  </w:p>
  <w:p w14:paraId="4F3B9D6F" w14:textId="77777777" w:rsidR="00B64059" w:rsidRPr="00AF6FFD" w:rsidRDefault="00B64059" w:rsidP="00115510">
    <w:pPr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0AF0"/>
    <w:multiLevelType w:val="multilevel"/>
    <w:tmpl w:val="7CB8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2582645">
    <w:abstractNumId w:val="0"/>
  </w:num>
  <w:num w:numId="2" w16cid:durableId="1456825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2B"/>
    <w:rsid w:val="00115510"/>
    <w:rsid w:val="00160CE3"/>
    <w:rsid w:val="001C1153"/>
    <w:rsid w:val="001F453F"/>
    <w:rsid w:val="00276657"/>
    <w:rsid w:val="002901DB"/>
    <w:rsid w:val="002D68F7"/>
    <w:rsid w:val="002F7561"/>
    <w:rsid w:val="003E7BF0"/>
    <w:rsid w:val="004030B1"/>
    <w:rsid w:val="004C0D87"/>
    <w:rsid w:val="005055BE"/>
    <w:rsid w:val="00557D41"/>
    <w:rsid w:val="006225A2"/>
    <w:rsid w:val="00662706"/>
    <w:rsid w:val="007909CC"/>
    <w:rsid w:val="00863E23"/>
    <w:rsid w:val="0089116A"/>
    <w:rsid w:val="008A5078"/>
    <w:rsid w:val="00AF6B36"/>
    <w:rsid w:val="00AF6FFD"/>
    <w:rsid w:val="00B363B6"/>
    <w:rsid w:val="00B64059"/>
    <w:rsid w:val="00BD1193"/>
    <w:rsid w:val="00C4642B"/>
    <w:rsid w:val="00CC1419"/>
    <w:rsid w:val="00D04B95"/>
    <w:rsid w:val="00D52CDB"/>
    <w:rsid w:val="00DD533A"/>
    <w:rsid w:val="00E308EF"/>
    <w:rsid w:val="00E854A5"/>
    <w:rsid w:val="00ED09D9"/>
    <w:rsid w:val="00F30FC9"/>
    <w:rsid w:val="00F72344"/>
    <w:rsid w:val="00F90E52"/>
    <w:rsid w:val="00F95FBA"/>
    <w:rsid w:val="00FB54C2"/>
    <w:rsid w:val="00FD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D01A5"/>
  <w15:docId w15:val="{CBDC09C8-233D-44F9-AB2C-5ED749F2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4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5555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8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8EF"/>
  </w:style>
  <w:style w:type="paragraph" w:styleId="Footer">
    <w:name w:val="footer"/>
    <w:basedOn w:val="Normal"/>
    <w:link w:val="Foot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8EF"/>
  </w:style>
  <w:style w:type="character" w:customStyle="1" w:styleId="Heading2Char">
    <w:name w:val="Heading 2 Char"/>
    <w:basedOn w:val="DefaultParagraphFont"/>
    <w:link w:val="Heading2"/>
    <w:uiPriority w:val="9"/>
    <w:semiHidden/>
    <w:rsid w:val="00E308EF"/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8EF"/>
    <w:rPr>
      <w:rFonts w:asciiTheme="majorHAnsi" w:eastAsiaTheme="majorEastAsia" w:hAnsiTheme="majorHAnsi" w:cstheme="majorBidi"/>
      <w:color w:val="015555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8EF"/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08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1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551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4642B"/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Catequesis_23-24.dotx" TargetMode="External"/></Relationships>
</file>

<file path=word/theme/theme1.xml><?xml version="1.0" encoding="utf-8"?>
<a:theme xmlns:a="http://schemas.openxmlformats.org/drawingml/2006/main" name="JMV_23-24">
  <a:themeElements>
    <a:clrScheme name="JMV 23-2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85B8C"/>
      </a:accent1>
      <a:accent2>
        <a:srgbClr val="F27649"/>
      </a:accent2>
      <a:accent3>
        <a:srgbClr val="027373"/>
      </a:accent3>
      <a:accent4>
        <a:srgbClr val="BF6D24"/>
      </a:accent4>
      <a:accent5>
        <a:srgbClr val="F2F2F2"/>
      </a:accent5>
      <a:accent6>
        <a:srgbClr val="DB4B37"/>
      </a:accent6>
      <a:hlink>
        <a:srgbClr val="0563C1"/>
      </a:hlink>
      <a:folHlink>
        <a:srgbClr val="954F72"/>
      </a:folHlink>
    </a:clrScheme>
    <a:fontScheme name="JMV 23-24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686132-5957-5747-AB21-9128CBDD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C:\Users\carlo\AppData\Roaming\Microsoft\Templates\Catequesis_23-24.dotx</Template>
  <TotalTime>118</TotalTime>
  <Pages>2</Pages>
  <Words>583</Words>
  <Characters>3144</Characters>
  <Application>Microsoft Office Word</Application>
  <DocSecurity>0</DocSecurity>
  <Lines>68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Autorización Prepascua 2024</vt:lpstr>
    </vt:vector>
  </TitlesOfParts>
  <Manager/>
  <Company/>
  <LinksUpToDate>false</LinksUpToDate>
  <CharactersWithSpaces>3693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Autorización Prepascua 2024</dc:title>
  <dc:subject>15 a 17 de marzo de 2024</dc:subject>
  <dc:creator>Carlos Payá</dc:creator>
  <cp:keywords/>
  <dc:description/>
  <cp:lastModifiedBy>Carlos Paya Herrero</cp:lastModifiedBy>
  <cp:revision>19</cp:revision>
  <dcterms:created xsi:type="dcterms:W3CDTF">2023-10-21T13:26:00Z</dcterms:created>
  <dcterms:modified xsi:type="dcterms:W3CDTF">2024-01-29T17:12:00Z</dcterms:modified>
  <cp:category/>
</cp:coreProperties>
</file>