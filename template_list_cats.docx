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4EE27" w14:textId="1E75E47C" w:rsidR="00E308EF" w:rsidRDefault="00E308EF" w:rsidP="00E308EF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fldChar w:fldCharType="begin"/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instrText xml:space="preserve"> TITLE  \* MERGEFORMAT </w:instrTex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fldChar w:fldCharType="separate"/>
      </w:r>
      <w:r w:rsidR="003A0ED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Listado de Catequistas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fldChar w:fldCharType="end"/>
      </w:r>
    </w:p>
    <w:p w14:paraId="61A10EFB" w14:textId="2BA4803F" w:rsidR="00115510" w:rsidRDefault="00115510" w:rsidP="00115510">
      <w:pPr>
        <w:pStyle w:val="Subtitle"/>
        <w:jc w:val="center"/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fldChar w:fldCharType="begin"/>
      </w:r>
      <w:r>
        <w:rPr>
          <w:rFonts w:eastAsiaTheme="majorEastAsia"/>
          <w:lang w:val="es-ES"/>
        </w:rPr>
        <w:instrText xml:space="preserve"> SUBJECT  \* MERGEFORMAT </w:instrText>
      </w:r>
      <w:r>
        <w:rPr>
          <w:rFonts w:eastAsiaTheme="majorEastAsia"/>
          <w:lang w:val="es-ES"/>
        </w:rPr>
        <w:fldChar w:fldCharType="separate"/>
      </w:r>
      <w:proofErr w:type="spellStart"/>
      <w:r w:rsidR="003A0ED9">
        <w:rPr>
          <w:rFonts w:eastAsiaTheme="majorEastAsia"/>
          <w:lang w:val="es-ES"/>
        </w:rPr>
        <w:t>Prepasuca</w:t>
      </w:r>
      <w:proofErr w:type="spellEnd"/>
      <w:r w:rsidR="003A0ED9">
        <w:rPr>
          <w:rFonts w:eastAsiaTheme="majorEastAsia"/>
          <w:lang w:val="es-ES"/>
        </w:rPr>
        <w:t xml:space="preserve"> 2024</w:t>
      </w:r>
      <w:r>
        <w:rPr>
          <w:rFonts w:eastAsiaTheme="majorEastAsia"/>
          <w:lang w:val="es-ES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F70C35" w14:paraId="4E2F0378" w14:textId="77777777" w:rsidTr="00F70C35"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B01F04" w14:textId="75F8010A" w:rsidR="00F70C35" w:rsidRPr="00F70C35" w:rsidRDefault="000D4325" w:rsidP="00F70C35">
            <w:pPr>
              <w:jc w:val="right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Número de catequistas</w:t>
            </w:r>
            <w:r w:rsidR="00F70C35">
              <w:rPr>
                <w:b/>
                <w:bCs/>
                <w:lang w:val="es-ES"/>
              </w:rPr>
              <w:t>: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A2B672" w14:textId="1D5649C2" w:rsidR="00F70C35" w:rsidRDefault="000D4325" w:rsidP="00115510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 num_cat  \* MERGEFORMAT </w:instrText>
            </w:r>
            <w:r>
              <w:rPr>
                <w:lang w:val="es-ES"/>
              </w:rPr>
              <w:fldChar w:fldCharType="separate"/>
            </w:r>
            <w:r w:rsidR="003A0ED9">
              <w:rPr>
                <w:noProof/>
                <w:lang w:val="es-ES"/>
              </w:rPr>
              <w:t>«num_cat»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4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93DECA9" w14:textId="0C621F45" w:rsidR="00F70C35" w:rsidRPr="00F70C35" w:rsidRDefault="00F70C35" w:rsidP="00F70C35">
            <w:pPr>
              <w:jc w:val="right"/>
              <w:rPr>
                <w:b/>
                <w:bCs/>
                <w:lang w:val="es-ES"/>
              </w:rPr>
            </w:pP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CE08B" w14:textId="464CD3B2" w:rsidR="00F70C35" w:rsidRDefault="00F70C35" w:rsidP="00115510">
            <w:pPr>
              <w:rPr>
                <w:lang w:val="es-ES"/>
              </w:rPr>
            </w:pPr>
          </w:p>
        </w:tc>
      </w:tr>
      <w:tr w:rsidR="00F70C35" w14:paraId="5FFB7D30" w14:textId="77777777" w:rsidTr="000D4325">
        <w:trPr>
          <w:trHeight w:val="70"/>
        </w:trPr>
        <w:tc>
          <w:tcPr>
            <w:tcW w:w="3487" w:type="dxa"/>
            <w:tcBorders>
              <w:left w:val="nil"/>
              <w:bottom w:val="nil"/>
              <w:right w:val="nil"/>
            </w:tcBorders>
          </w:tcPr>
          <w:p w14:paraId="7CA4FDAA" w14:textId="6A14ACF7" w:rsidR="00F70C35" w:rsidRPr="00F70C35" w:rsidRDefault="00F70C35" w:rsidP="00F70C35">
            <w:pPr>
              <w:jc w:val="right"/>
              <w:rPr>
                <w:b/>
                <w:bCs/>
                <w:lang w:val="es-ES"/>
              </w:rPr>
            </w:pPr>
          </w:p>
        </w:tc>
        <w:tc>
          <w:tcPr>
            <w:tcW w:w="3487" w:type="dxa"/>
            <w:tcBorders>
              <w:left w:val="nil"/>
              <w:bottom w:val="nil"/>
              <w:right w:val="single" w:sz="4" w:space="0" w:color="auto"/>
            </w:tcBorders>
          </w:tcPr>
          <w:p w14:paraId="60A45240" w14:textId="5DE66099" w:rsidR="00F70C35" w:rsidRDefault="00F70C35" w:rsidP="00115510">
            <w:pPr>
              <w:rPr>
                <w:lang w:val="es-ES"/>
              </w:rPr>
            </w:pPr>
          </w:p>
        </w:tc>
        <w:tc>
          <w:tcPr>
            <w:tcW w:w="3487" w:type="dxa"/>
            <w:tcBorders>
              <w:left w:val="single" w:sz="4" w:space="0" w:color="auto"/>
              <w:bottom w:val="nil"/>
              <w:right w:val="nil"/>
            </w:tcBorders>
          </w:tcPr>
          <w:p w14:paraId="1AF445E2" w14:textId="2A7EECEF" w:rsidR="00F70C35" w:rsidRPr="00F70C35" w:rsidRDefault="00F70C35" w:rsidP="00F70C35">
            <w:pPr>
              <w:jc w:val="right"/>
              <w:rPr>
                <w:b/>
                <w:bCs/>
                <w:lang w:val="es-ES"/>
              </w:rPr>
            </w:pPr>
          </w:p>
        </w:tc>
        <w:tc>
          <w:tcPr>
            <w:tcW w:w="3487" w:type="dxa"/>
            <w:tcBorders>
              <w:left w:val="nil"/>
              <w:bottom w:val="nil"/>
              <w:right w:val="nil"/>
            </w:tcBorders>
          </w:tcPr>
          <w:p w14:paraId="2829A068" w14:textId="2B56581C" w:rsidR="00F70C35" w:rsidRDefault="00F70C35" w:rsidP="00115510">
            <w:pPr>
              <w:rPr>
                <w:lang w:val="es-ES"/>
              </w:rPr>
            </w:pPr>
          </w:p>
        </w:tc>
      </w:tr>
    </w:tbl>
    <w:p w14:paraId="7AC89197" w14:textId="77777777" w:rsidR="00115510" w:rsidRPr="00115510" w:rsidRDefault="00115510" w:rsidP="00115510">
      <w:pPr>
        <w:rPr>
          <w:lang w:val="es-E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91"/>
        <w:gridCol w:w="5583"/>
        <w:gridCol w:w="2792"/>
        <w:gridCol w:w="2792"/>
      </w:tblGrid>
      <w:tr w:rsidR="004C18FB" w14:paraId="35DD58DA" w14:textId="77777777" w:rsidTr="004C18FB">
        <w:trPr>
          <w:trHeight w:val="421"/>
          <w:tblHeader/>
        </w:trPr>
        <w:tc>
          <w:tcPr>
            <w:tcW w:w="1000" w:type="pc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88E1832" w14:textId="15236E86" w:rsidR="004C18FB" w:rsidRDefault="004C18FB" w:rsidP="00F70C35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</w:t>
            </w:r>
          </w:p>
        </w:tc>
        <w:tc>
          <w:tcPr>
            <w:tcW w:w="2000" w:type="pct"/>
            <w:tcBorders>
              <w:top w:val="nil"/>
              <w:bottom w:val="single" w:sz="4" w:space="0" w:color="auto"/>
            </w:tcBorders>
            <w:vAlign w:val="center"/>
          </w:tcPr>
          <w:p w14:paraId="6799866E" w14:textId="76F765C9" w:rsidR="004C18FB" w:rsidRPr="00F70C35" w:rsidRDefault="004C18FB" w:rsidP="00F70C35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Apellidos</w:t>
            </w:r>
          </w:p>
        </w:tc>
        <w:tc>
          <w:tcPr>
            <w:tcW w:w="1000" w:type="pct"/>
            <w:tcBorders>
              <w:top w:val="nil"/>
              <w:bottom w:val="single" w:sz="4" w:space="0" w:color="auto"/>
            </w:tcBorders>
            <w:vAlign w:val="center"/>
          </w:tcPr>
          <w:p w14:paraId="7E6D01A4" w14:textId="2D091FC6" w:rsidR="004C18FB" w:rsidRPr="00F70C35" w:rsidRDefault="004C18FB" w:rsidP="00F70C35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Centro</w:t>
            </w:r>
          </w:p>
        </w:tc>
        <w:tc>
          <w:tcPr>
            <w:tcW w:w="1000" w:type="pct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36E4FA26" w14:textId="2592CD79" w:rsidR="004C18FB" w:rsidRPr="00F70C35" w:rsidRDefault="004C18FB" w:rsidP="00F70C35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Teléfono</w:t>
            </w:r>
          </w:p>
        </w:tc>
      </w:tr>
      <w:tr w:rsidR="004C18FB" w14:paraId="10A6CCCA" w14:textId="77777777" w:rsidTr="004C18FB">
        <w:trPr>
          <w:trHeight w:val="421"/>
          <w:tblHeader/>
        </w:trPr>
        <w:tc>
          <w:tcPr>
            <w:tcW w:w="1000" w:type="pct"/>
            <w:tcBorders>
              <w:left w:val="nil"/>
            </w:tcBorders>
            <w:vAlign w:val="center"/>
          </w:tcPr>
          <w:p w14:paraId="2E3CC2DD" w14:textId="533FD986" w:rsidR="004C18FB" w:rsidRDefault="00000000" w:rsidP="00F70C35">
            <w:fldSimple w:instr=" MERGEFIELD name \* MERGEFORMAT ">
              <w:r w:rsidR="003A0ED9">
                <w:rPr>
                  <w:noProof/>
                </w:rPr>
                <w:t>«name»</w:t>
              </w:r>
            </w:fldSimple>
          </w:p>
        </w:tc>
        <w:tc>
          <w:tcPr>
            <w:tcW w:w="2000" w:type="pct"/>
            <w:vAlign w:val="center"/>
          </w:tcPr>
          <w:p w14:paraId="1A006978" w14:textId="11101F91" w:rsidR="004C18FB" w:rsidRDefault="00000000" w:rsidP="00F70C35">
            <w:fldSimple w:instr=" MERGEFIELD  surnames  \* MERGEFORMAT ">
              <w:r w:rsidR="003A0ED9">
                <w:rPr>
                  <w:noProof/>
                </w:rPr>
                <w:t>«surnames»</w:t>
              </w:r>
            </w:fldSimple>
          </w:p>
        </w:tc>
        <w:tc>
          <w:tcPr>
            <w:tcW w:w="1000" w:type="pct"/>
            <w:vAlign w:val="center"/>
          </w:tcPr>
          <w:p w14:paraId="13AD1534" w14:textId="446071C8" w:rsidR="004C18FB" w:rsidRPr="00F70C35" w:rsidRDefault="004C18FB" w:rsidP="00F70C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 center_cat  \* MERGEFORMAT </w:instrText>
            </w:r>
            <w:r>
              <w:rPr>
                <w:lang w:val="es-ES"/>
              </w:rPr>
              <w:fldChar w:fldCharType="separate"/>
            </w:r>
            <w:r w:rsidR="003A0ED9">
              <w:rPr>
                <w:noProof/>
                <w:lang w:val="es-ES"/>
              </w:rPr>
              <w:t>«center_cat»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1000" w:type="pct"/>
            <w:tcBorders>
              <w:right w:val="nil"/>
            </w:tcBorders>
            <w:vAlign w:val="center"/>
          </w:tcPr>
          <w:p w14:paraId="721326EE" w14:textId="3D8E6940" w:rsidR="004C18FB" w:rsidRPr="00F70C35" w:rsidRDefault="004C18FB" w:rsidP="00F70C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phone \* MERGEFORMAT </w:instrText>
            </w:r>
            <w:r>
              <w:rPr>
                <w:lang w:val="es-ES"/>
              </w:rPr>
              <w:fldChar w:fldCharType="separate"/>
            </w:r>
            <w:r w:rsidR="003A0ED9">
              <w:rPr>
                <w:noProof/>
                <w:lang w:val="es-ES"/>
              </w:rPr>
              <w:t>«phone»</w:t>
            </w:r>
            <w:r>
              <w:rPr>
                <w:lang w:val="es-ES"/>
              </w:rPr>
              <w:fldChar w:fldCharType="end"/>
            </w:r>
          </w:p>
        </w:tc>
      </w:tr>
    </w:tbl>
    <w:p w14:paraId="4D79AC41" w14:textId="5298E7CB" w:rsidR="00F61C15" w:rsidRPr="000D4325" w:rsidRDefault="00F61C15" w:rsidP="00F61C15">
      <w:pPr>
        <w:rPr>
          <w:rFonts w:asciiTheme="majorHAnsi" w:eastAsiaTheme="majorEastAsia" w:hAnsiTheme="majorHAnsi" w:cstheme="majorBidi"/>
          <w:color w:val="424468" w:themeColor="accent1" w:themeShade="BF"/>
          <w:sz w:val="32"/>
          <w:szCs w:val="32"/>
          <w:lang w:val="es-ES"/>
        </w:rPr>
      </w:pPr>
    </w:p>
    <w:sectPr w:rsidR="00F61C15" w:rsidRPr="000D4325" w:rsidSect="000A1EA1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C48BC" w14:textId="77777777" w:rsidR="000A1EA1" w:rsidRDefault="000A1EA1" w:rsidP="00E308EF">
      <w:r>
        <w:separator/>
      </w:r>
    </w:p>
  </w:endnote>
  <w:endnote w:type="continuationSeparator" w:id="0">
    <w:p w14:paraId="6CA73762" w14:textId="77777777" w:rsidR="000A1EA1" w:rsidRDefault="000A1EA1" w:rsidP="00E30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7E454" w14:textId="77777777" w:rsidR="00115510" w:rsidRDefault="00115510">
    <w:pPr>
      <w:pStyle w:val="Footer"/>
      <w:jc w:val="center"/>
      <w:rPr>
        <w:color w:val="585B8C" w:themeColor="accent1"/>
      </w:rPr>
    </w:pPr>
    <w:r>
      <w:rPr>
        <w:color w:val="585B8C" w:themeColor="accent1"/>
      </w:rPr>
      <w:fldChar w:fldCharType="begin"/>
    </w:r>
    <w:r>
      <w:rPr>
        <w:color w:val="585B8C" w:themeColor="accent1"/>
      </w:rPr>
      <w:instrText xml:space="preserve"> PAGE  \* Arabic  \* MERGEFORMAT </w:instrText>
    </w:r>
    <w:r>
      <w:rPr>
        <w:color w:val="585B8C" w:themeColor="accent1"/>
      </w:rPr>
      <w:fldChar w:fldCharType="separate"/>
    </w:r>
    <w:r>
      <w:rPr>
        <w:noProof/>
        <w:color w:val="585B8C" w:themeColor="accent1"/>
      </w:rPr>
      <w:t>2</w:t>
    </w:r>
    <w:r>
      <w:rPr>
        <w:color w:val="585B8C" w:themeColor="accent1"/>
      </w:rPr>
      <w:fldChar w:fldCharType="end"/>
    </w:r>
    <w:r>
      <w:rPr>
        <w:color w:val="585B8C" w:themeColor="accent1"/>
      </w:rPr>
      <w:t xml:space="preserve"> </w:t>
    </w:r>
    <w:r>
      <w:rPr>
        <w:color w:val="585B8C" w:themeColor="accent1"/>
        <w:lang w:val="es-ES"/>
      </w:rPr>
      <w:t>de</w:t>
    </w:r>
    <w:r>
      <w:rPr>
        <w:color w:val="585B8C" w:themeColor="accent1"/>
      </w:rPr>
      <w:t xml:space="preserve"> </w:t>
    </w:r>
    <w:r>
      <w:rPr>
        <w:color w:val="585B8C" w:themeColor="accent1"/>
      </w:rPr>
      <w:fldChar w:fldCharType="begin"/>
    </w:r>
    <w:r>
      <w:rPr>
        <w:color w:val="585B8C" w:themeColor="accent1"/>
      </w:rPr>
      <w:instrText xml:space="preserve"> NUMPAGES  \* Arabic  \* MERGEFORMAT </w:instrText>
    </w:r>
    <w:r>
      <w:rPr>
        <w:color w:val="585B8C" w:themeColor="accent1"/>
      </w:rPr>
      <w:fldChar w:fldCharType="separate"/>
    </w:r>
    <w:r>
      <w:rPr>
        <w:noProof/>
        <w:color w:val="585B8C" w:themeColor="accent1"/>
      </w:rPr>
      <w:t>2</w:t>
    </w:r>
    <w:r>
      <w:rPr>
        <w:color w:val="585B8C" w:themeColor="accent1"/>
      </w:rPr>
      <w:fldChar w:fldCharType="end"/>
    </w:r>
  </w:p>
  <w:p w14:paraId="155F39B8" w14:textId="77777777" w:rsidR="00115510" w:rsidRDefault="001155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727F4" w14:textId="77777777" w:rsidR="000A1EA1" w:rsidRDefault="000A1EA1" w:rsidP="00E308EF">
      <w:r>
        <w:separator/>
      </w:r>
    </w:p>
  </w:footnote>
  <w:footnote w:type="continuationSeparator" w:id="0">
    <w:p w14:paraId="18F15B27" w14:textId="77777777" w:rsidR="000A1EA1" w:rsidRDefault="000A1EA1" w:rsidP="00E308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6DA0" w14:textId="16FC5A66" w:rsidR="00115510" w:rsidRPr="00F70C35" w:rsidRDefault="00115510" w:rsidP="00115510">
    <w:pPr>
      <w:rPr>
        <w:lang w:val="es-ES"/>
      </w:rPr>
    </w:pPr>
    <w:r>
      <w:rPr>
        <w:noProof/>
        <w:color w:val="585B8C" w:themeColor="accent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1D2C95" wp14:editId="66C49C85">
              <wp:simplePos x="0" y="0"/>
              <wp:positionH relativeFrom="margin">
                <wp:posOffset>6694805</wp:posOffset>
              </wp:positionH>
              <wp:positionV relativeFrom="paragraph">
                <wp:posOffset>-35560</wp:posOffset>
              </wp:positionV>
              <wp:extent cx="2167559" cy="402336"/>
              <wp:effectExtent l="0" t="0" r="4445" b="4445"/>
              <wp:wrapNone/>
              <wp:docPr id="10211858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67559" cy="40233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E55889E" w14:textId="77777777" w:rsidR="00E308EF" w:rsidRDefault="00E308EF" w:rsidP="00E308EF">
                          <w:pPr>
                            <w:pStyle w:val="Header"/>
                            <w:jc w:val="right"/>
                            <w:rPr>
                              <w:rFonts w:asciiTheme="majorHAnsi" w:hAnsiTheme="majorHAnsi"/>
                              <w:color w:val="BF6D24" w:themeColor="accent4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BF6D24" w:themeColor="accent4"/>
                              <w:lang w:val="es-ES"/>
                            </w:rPr>
                            <w:t>J</w:t>
                          </w:r>
                          <w:r w:rsidRPr="00FE01F7">
                            <w:rPr>
                              <w:rFonts w:asciiTheme="majorHAnsi" w:hAnsiTheme="majorHAnsi"/>
                              <w:color w:val="BF6D24" w:themeColor="accent4"/>
                            </w:rPr>
                            <w:t>uventudes Marianas Vicencianas</w:t>
                          </w:r>
                        </w:p>
                        <w:p w14:paraId="326717B3" w14:textId="14859709" w:rsidR="00E308EF" w:rsidRPr="00E308EF" w:rsidRDefault="009C200B" w:rsidP="00E308EF">
                          <w:pPr>
                            <w:pStyle w:val="Header"/>
                            <w:tabs>
                              <w:tab w:val="clear" w:pos="4513"/>
                              <w:tab w:val="clear" w:pos="9026"/>
                              <w:tab w:val="left" w:pos="8055"/>
                            </w:tabs>
                            <w:jc w:val="right"/>
                            <w:rPr>
                              <w:rFonts w:asciiTheme="majorHAnsi" w:hAnsiTheme="majorHAnsi"/>
                              <w:color w:val="585B8C" w:themeColor="accent1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585B8C" w:themeColor="accent1"/>
                              <w:lang w:val="es-ES"/>
                            </w:rPr>
                            <w:t>Área 12</w:t>
                          </w:r>
                          <w:r w:rsidR="003A0ED9">
                            <w:rPr>
                              <w:rFonts w:asciiTheme="majorHAnsi" w:hAnsiTheme="majorHAnsi"/>
                              <w:color w:val="585B8C" w:themeColor="accent1"/>
                              <w:lang w:val="es-ES"/>
                            </w:rPr>
                            <w:t>+9</w:t>
                          </w:r>
                        </w:p>
                        <w:p w14:paraId="38050312" w14:textId="77777777" w:rsidR="00E308EF" w:rsidRPr="00FE01F7" w:rsidRDefault="00E308EF" w:rsidP="00E308EF">
                          <w:pPr>
                            <w:pStyle w:val="Header"/>
                            <w:jc w:val="right"/>
                            <w:rPr>
                              <w:rFonts w:asciiTheme="majorHAnsi" w:hAnsiTheme="majorHAnsi"/>
                              <w:color w:val="BF6D24" w:themeColor="accent4"/>
                            </w:rPr>
                          </w:pPr>
                        </w:p>
                        <w:p w14:paraId="3353A999" w14:textId="77777777" w:rsidR="00E308EF" w:rsidRDefault="00E308EF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D2C9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7.15pt;margin-top:-2.8pt;width:170.65pt;height:31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" fillcolor="white [3201]" stroked="f" strokeweight=".5pt">
              <v:textbox inset="0,0,0,0">
                <w:txbxContent>
                  <w:p w14:paraId="7E55889E" w14:textId="77777777" w:rsidR="00E308EF" w:rsidRDefault="00E308EF" w:rsidP="00E308EF">
                    <w:pPr>
                      <w:pStyle w:val="Header"/>
                      <w:jc w:val="right"/>
                      <w:rPr>
                        <w:rFonts w:asciiTheme="majorHAnsi" w:hAnsiTheme="majorHAnsi"/>
                        <w:color w:val="BF6D24" w:themeColor="accent4"/>
                      </w:rPr>
                    </w:pPr>
                    <w:r>
                      <w:rPr>
                        <w:rFonts w:asciiTheme="majorHAnsi" w:hAnsiTheme="majorHAnsi"/>
                        <w:color w:val="BF6D24" w:themeColor="accent4"/>
                        <w:lang w:val="es-ES"/>
                      </w:rPr>
                      <w:t>J</w:t>
                    </w:r>
                    <w:r w:rsidRPr="00FE01F7">
                      <w:rPr>
                        <w:rFonts w:asciiTheme="majorHAnsi" w:hAnsiTheme="majorHAnsi"/>
                        <w:color w:val="BF6D24" w:themeColor="accent4"/>
                      </w:rPr>
                      <w:t>uventudes Marianas Vicencianas</w:t>
                    </w:r>
                  </w:p>
                  <w:p w14:paraId="326717B3" w14:textId="14859709" w:rsidR="00E308EF" w:rsidRPr="00E308EF" w:rsidRDefault="009C200B" w:rsidP="00E308EF">
                    <w:pPr>
                      <w:pStyle w:val="Header"/>
                      <w:tabs>
                        <w:tab w:val="clear" w:pos="4513"/>
                        <w:tab w:val="clear" w:pos="9026"/>
                        <w:tab w:val="left" w:pos="8055"/>
                      </w:tabs>
                      <w:jc w:val="right"/>
                      <w:rPr>
                        <w:rFonts w:asciiTheme="majorHAnsi" w:hAnsiTheme="majorHAnsi"/>
                        <w:color w:val="585B8C" w:themeColor="accent1"/>
                      </w:rPr>
                    </w:pPr>
                    <w:r>
                      <w:rPr>
                        <w:rFonts w:asciiTheme="majorHAnsi" w:hAnsiTheme="majorHAnsi"/>
                        <w:color w:val="585B8C" w:themeColor="accent1"/>
                        <w:lang w:val="es-ES"/>
                      </w:rPr>
                      <w:t>Área 12</w:t>
                    </w:r>
                    <w:r w:rsidR="003A0ED9">
                      <w:rPr>
                        <w:rFonts w:asciiTheme="majorHAnsi" w:hAnsiTheme="majorHAnsi"/>
                        <w:color w:val="585B8C" w:themeColor="accent1"/>
                        <w:lang w:val="es-ES"/>
                      </w:rPr>
                      <w:t>+9</w:t>
                    </w:r>
                  </w:p>
                  <w:p w14:paraId="38050312" w14:textId="77777777" w:rsidR="00E308EF" w:rsidRPr="00FE01F7" w:rsidRDefault="00E308EF" w:rsidP="00E308EF">
                    <w:pPr>
                      <w:pStyle w:val="Header"/>
                      <w:jc w:val="right"/>
                      <w:rPr>
                        <w:rFonts w:asciiTheme="majorHAnsi" w:hAnsiTheme="majorHAnsi"/>
                        <w:color w:val="BF6D24" w:themeColor="accent4"/>
                      </w:rPr>
                    </w:pPr>
                  </w:p>
                  <w:p w14:paraId="3353A999" w14:textId="77777777" w:rsidR="00E308EF" w:rsidRDefault="00E308EF"/>
                </w:txbxContent>
              </v:textbox>
              <w10:wrap anchorx="margin"/>
            </v:shape>
          </w:pict>
        </mc:Fallback>
      </mc:AlternateContent>
    </w:r>
    <w:r w:rsidRPr="00FE01F7">
      <w:rPr>
        <w:noProof/>
      </w:rPr>
      <w:drawing>
        <wp:anchor distT="0" distB="0" distL="114300" distR="114300" simplePos="0" relativeHeight="251659264" behindDoc="0" locked="0" layoutInCell="1" allowOverlap="1" wp14:anchorId="069B30CD" wp14:editId="0AABDD4D">
          <wp:simplePos x="0" y="0"/>
          <wp:positionH relativeFrom="column">
            <wp:posOffset>-5511800</wp:posOffset>
          </wp:positionH>
          <wp:positionV relativeFrom="paragraph">
            <wp:posOffset>-452120</wp:posOffset>
          </wp:positionV>
          <wp:extent cx="5734050" cy="2343150"/>
          <wp:effectExtent l="0" t="0" r="6350" b="6350"/>
          <wp:wrapNone/>
          <wp:docPr id="269249488" name="Picture 1" descr="A green line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9249488" name="Picture 1" descr="A green line on a black background&#10;&#10;Description automatically generated"/>
                  <pic:cNvPicPr/>
                </pic:nvPicPr>
                <pic:blipFill rotWithShape="1">
                  <a:blip r:embed="rId1"/>
                  <a:srcRect t="-1" r="-44" b="73111"/>
                  <a:stretch/>
                </pic:blipFill>
                <pic:spPr bwMode="auto">
                  <a:xfrm>
                    <a:off x="0" y="0"/>
                    <a:ext cx="5734050" cy="2343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fldChar w:fldCharType="begin"/>
    </w:r>
    <w:r w:rsidRPr="004C18FB">
      <w:rPr>
        <w:lang w:val="es-ES"/>
      </w:rPr>
      <w:instrText xml:space="preserve"> TITLE  \* MERGEFORMAT </w:instrText>
    </w:r>
    <w:r>
      <w:fldChar w:fldCharType="separate"/>
    </w:r>
    <w:r w:rsidR="003A0ED9">
      <w:rPr>
        <w:lang w:val="es-ES"/>
      </w:rPr>
      <w:t>Listado de Catequistas</w:t>
    </w:r>
    <w:r>
      <w:fldChar w:fldCharType="end"/>
    </w:r>
  </w:p>
  <w:p w14:paraId="540974D5" w14:textId="7EB7A99A" w:rsidR="00E308EF" w:rsidRPr="00F87168" w:rsidRDefault="00000000" w:rsidP="00115510">
    <w:pPr>
      <w:rPr>
        <w:lang w:val="es-ES"/>
      </w:rPr>
    </w:pPr>
    <w:r>
      <w:fldChar w:fldCharType="begin"/>
    </w:r>
    <w:r w:rsidRPr="004C18FB">
      <w:rPr>
        <w:lang w:val="es-ES"/>
      </w:rPr>
      <w:instrText xml:space="preserve"> SUBJECT  \* MERGEFORMAT </w:instrText>
    </w:r>
    <w:r>
      <w:fldChar w:fldCharType="separate"/>
    </w:r>
    <w:proofErr w:type="spellStart"/>
    <w:r w:rsidR="003A0ED9">
      <w:rPr>
        <w:lang w:val="es-ES"/>
      </w:rPr>
      <w:t>Prepasuca</w:t>
    </w:r>
    <w:proofErr w:type="spellEnd"/>
    <w:r w:rsidR="003A0ED9">
      <w:rPr>
        <w:lang w:val="es-ES"/>
      </w:rPr>
      <w:t xml:space="preserve"> 2024</w:t>
    </w:r>
    <w:r>
      <w:fldChar w:fldCharType="end"/>
    </w:r>
    <w:r w:rsidR="00F87168" w:rsidRPr="00F87168">
      <w:rPr>
        <w:lang w:val="es-ES"/>
      </w:rPr>
      <w:t xml:space="preserve"> </w:t>
    </w:r>
    <w:r w:rsidR="00F87168">
      <w:rPr>
        <w:lang w:val="es-ES"/>
      </w:rPr>
      <w:t>–</w:t>
    </w:r>
    <w:r w:rsidR="00F87168" w:rsidRPr="00F87168">
      <w:rPr>
        <w:lang w:val="es-ES"/>
      </w:rPr>
      <w:t xml:space="preserve"> </w:t>
    </w:r>
    <w:r w:rsidR="00F87168">
      <w:rPr>
        <w:lang w:val="es-ES"/>
      </w:rPr>
      <w:t>Última actualización:</w:t>
    </w:r>
    <w:r w:rsidR="00F87168">
      <w:rPr>
        <w:lang w:val="es-ES"/>
      </w:rPr>
      <w:fldChar w:fldCharType="begin"/>
    </w:r>
    <w:r w:rsidR="00F87168">
      <w:rPr>
        <w:lang w:val="es-ES"/>
      </w:rPr>
      <w:instrText xml:space="preserve"> MERGEFIELD last_up \* MERGEFORMAT </w:instrText>
    </w:r>
    <w:r w:rsidR="00F87168">
      <w:rPr>
        <w:lang w:val="es-ES"/>
      </w:rPr>
      <w:fldChar w:fldCharType="separate"/>
    </w:r>
    <w:r w:rsidR="003A0ED9">
      <w:rPr>
        <w:noProof/>
        <w:lang w:val="es-ES"/>
      </w:rPr>
      <w:t>«</w:t>
    </w:r>
    <w:proofErr w:type="spellStart"/>
    <w:r w:rsidR="003A0ED9">
      <w:rPr>
        <w:noProof/>
        <w:lang w:val="es-ES"/>
      </w:rPr>
      <w:t>last_up</w:t>
    </w:r>
    <w:proofErr w:type="spellEnd"/>
    <w:r w:rsidR="003A0ED9">
      <w:rPr>
        <w:noProof/>
        <w:lang w:val="es-ES"/>
      </w:rPr>
      <w:t>»</w:t>
    </w:r>
    <w:r w:rsidR="00F87168">
      <w:rPr>
        <w:lang w:val="es-ES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C35"/>
    <w:rsid w:val="000A1EA1"/>
    <w:rsid w:val="000D4325"/>
    <w:rsid w:val="00115510"/>
    <w:rsid w:val="0013471C"/>
    <w:rsid w:val="00266BDC"/>
    <w:rsid w:val="002C19ED"/>
    <w:rsid w:val="002F7561"/>
    <w:rsid w:val="003A0ED9"/>
    <w:rsid w:val="00437BED"/>
    <w:rsid w:val="004C18FB"/>
    <w:rsid w:val="009C200B"/>
    <w:rsid w:val="009F2383"/>
    <w:rsid w:val="00BC555B"/>
    <w:rsid w:val="00E308EF"/>
    <w:rsid w:val="00F5108F"/>
    <w:rsid w:val="00F61C15"/>
    <w:rsid w:val="00F70C35"/>
    <w:rsid w:val="00F8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E8B98"/>
  <w15:chartTrackingRefBased/>
  <w15:docId w15:val="{18C2E9BA-A624-FC4E-A115-B1BBC581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C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42446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8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DB450F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8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5555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8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F511B" w:themeColor="accent4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08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08EF"/>
  </w:style>
  <w:style w:type="paragraph" w:styleId="Footer">
    <w:name w:val="footer"/>
    <w:basedOn w:val="Normal"/>
    <w:link w:val="FooterChar"/>
    <w:uiPriority w:val="99"/>
    <w:unhideWhenUsed/>
    <w:rsid w:val="00E308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08EF"/>
  </w:style>
  <w:style w:type="character" w:customStyle="1" w:styleId="Heading2Char">
    <w:name w:val="Heading 2 Char"/>
    <w:basedOn w:val="DefaultParagraphFont"/>
    <w:link w:val="Heading2"/>
    <w:uiPriority w:val="9"/>
    <w:semiHidden/>
    <w:rsid w:val="00E308EF"/>
    <w:rPr>
      <w:rFonts w:asciiTheme="majorHAnsi" w:eastAsiaTheme="majorEastAsia" w:hAnsiTheme="majorHAnsi" w:cstheme="majorBidi"/>
      <w:color w:val="DB450F" w:themeColor="accen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8EF"/>
    <w:rPr>
      <w:rFonts w:asciiTheme="majorHAnsi" w:eastAsiaTheme="majorEastAsia" w:hAnsiTheme="majorHAnsi" w:cstheme="majorBidi"/>
      <w:color w:val="015555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8EF"/>
    <w:rPr>
      <w:rFonts w:asciiTheme="majorHAnsi" w:eastAsiaTheme="majorEastAsia" w:hAnsiTheme="majorHAnsi" w:cstheme="majorBidi"/>
      <w:i/>
      <w:iCs/>
      <w:color w:val="8F511B" w:themeColor="accent4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E308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51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15510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F70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61C15"/>
    <w:rPr>
      <w:rFonts w:asciiTheme="majorHAnsi" w:eastAsiaTheme="majorEastAsia" w:hAnsiTheme="majorHAnsi" w:cstheme="majorBidi"/>
      <w:color w:val="424468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\AppData\Roaming\Microsoft\Templates\Catequesis_23-24.dotx" TargetMode="External"/></Relationships>
</file>

<file path=word/theme/theme1.xml><?xml version="1.0" encoding="utf-8"?>
<a:theme xmlns:a="http://schemas.openxmlformats.org/drawingml/2006/main" name="JMV_23-24">
  <a:themeElements>
    <a:clrScheme name="JMV 23-2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85B8C"/>
      </a:accent1>
      <a:accent2>
        <a:srgbClr val="F27649"/>
      </a:accent2>
      <a:accent3>
        <a:srgbClr val="027373"/>
      </a:accent3>
      <a:accent4>
        <a:srgbClr val="BF6D24"/>
      </a:accent4>
      <a:accent5>
        <a:srgbClr val="F2F2F2"/>
      </a:accent5>
      <a:accent6>
        <a:srgbClr val="DB4B37"/>
      </a:accent6>
      <a:hlink>
        <a:srgbClr val="0563C1"/>
      </a:hlink>
      <a:folHlink>
        <a:srgbClr val="954F72"/>
      </a:folHlink>
    </a:clrScheme>
    <a:fontScheme name="JMV 23-24">
      <a:majorFont>
        <a:latin typeface="Impact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686132-5957-5747-AB21-9128CBDD0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C:\Users\carlo\AppData\Roaming\Microsoft\Templates\Catequesis_23-24.dotx</Template>
  <TotalTime>5</TotalTime>
  <Pages>1</Pages>
  <Words>56</Words>
  <Characters>348</Characters>
  <Application>Microsoft Office Word</Application>
  <DocSecurity>0</DocSecurity>
  <Lines>43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Listado de Catequistas</vt:lpstr>
    </vt:vector>
  </TitlesOfParts>
  <Manager/>
  <Company/>
  <LinksUpToDate>false</LinksUpToDate>
  <CharactersWithSpaces>373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Listado de Catequistas</dc:title>
  <dc:subject>Prepasuca 2024</dc:subject>
  <dc:creator>Carlos Payá</dc:creator>
  <cp:keywords/>
  <dc:description/>
  <cp:lastModifiedBy>Carlos Paya Herrero</cp:lastModifiedBy>
  <cp:revision>6</cp:revision>
  <dcterms:created xsi:type="dcterms:W3CDTF">2023-11-05T20:20:00Z</dcterms:created>
  <dcterms:modified xsi:type="dcterms:W3CDTF">2024-01-29T17:13:00Z</dcterms:modified>
  <cp:category/>
</cp:coreProperties>
</file>