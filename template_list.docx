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EE27" w14:textId="1C635073" w:rsidR="00E308EF" w:rsidRDefault="00E308EF" w:rsidP="00E308E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instrText xml:space="preserve"> TITLE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separate"/>
      </w:r>
      <w:r w:rsidR="00437BE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Listado de Participantes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end"/>
      </w:r>
    </w:p>
    <w:p w14:paraId="61A10EFB" w14:textId="3654316E" w:rsidR="00115510" w:rsidRDefault="00115510" w:rsidP="00115510">
      <w:pPr>
        <w:pStyle w:val="Subtitle"/>
        <w:jc w:val="center"/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fldChar w:fldCharType="begin"/>
      </w:r>
      <w:r>
        <w:rPr>
          <w:rFonts w:eastAsiaTheme="majorEastAsia"/>
          <w:lang w:val="es-ES"/>
        </w:rPr>
        <w:instrText xml:space="preserve"> SUBJECT  \* MERGEFORMAT </w:instrText>
      </w:r>
      <w:r>
        <w:rPr>
          <w:rFonts w:eastAsiaTheme="majorEastAsia"/>
          <w:lang w:val="es-ES"/>
        </w:rPr>
        <w:fldChar w:fldCharType="separate"/>
      </w:r>
      <w:r w:rsidR="00437BED">
        <w:rPr>
          <w:rFonts w:eastAsiaTheme="majorEastAsia"/>
          <w:lang w:val="es-ES"/>
        </w:rPr>
        <w:t>Vigilia de la Milagrosa - 24 de noviembre de 2023</w:t>
      </w:r>
      <w:r>
        <w:rPr>
          <w:rFonts w:eastAsiaTheme="majorEastAsia"/>
          <w:lang w:val="es-E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F70C35" w14:paraId="4E2F0378" w14:textId="77777777" w:rsidTr="00F70C35"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01F04" w14:textId="0054E9C1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Centro: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2B672" w14:textId="221A1085" w:rsidR="00F70C35" w:rsidRDefault="00F70C35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center \* MERGEFORMAT </w:instrText>
            </w:r>
            <w:r>
              <w:rPr>
                <w:lang w:val="es-ES"/>
              </w:rPr>
              <w:fldChar w:fldCharType="separate"/>
            </w:r>
            <w:r w:rsidR="00437BED">
              <w:rPr>
                <w:noProof/>
                <w:lang w:val="es-ES"/>
              </w:rPr>
              <w:t>«center»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3DECA9" w14:textId="72807118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Número de participantes: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CE08B" w14:textId="2B50A963" w:rsidR="00F70C35" w:rsidRDefault="00F70C35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num_center \* MERGEFORMAT </w:instrText>
            </w:r>
            <w:r>
              <w:rPr>
                <w:lang w:val="es-ES"/>
              </w:rPr>
              <w:fldChar w:fldCharType="separate"/>
            </w:r>
            <w:r w:rsidR="00437BED">
              <w:rPr>
                <w:noProof/>
                <w:lang w:val="es-ES"/>
              </w:rPr>
              <w:t>«num_center»</w:t>
            </w:r>
            <w:r>
              <w:rPr>
                <w:lang w:val="es-ES"/>
              </w:rPr>
              <w:fldChar w:fldCharType="end"/>
            </w:r>
          </w:p>
        </w:tc>
      </w:tr>
      <w:tr w:rsidR="00F70C35" w14:paraId="5FFB7D30" w14:textId="77777777" w:rsidTr="00F70C35">
        <w:tc>
          <w:tcPr>
            <w:tcW w:w="3487" w:type="dxa"/>
            <w:tcBorders>
              <w:left w:val="nil"/>
              <w:bottom w:val="nil"/>
              <w:right w:val="nil"/>
            </w:tcBorders>
          </w:tcPr>
          <w:p w14:paraId="7CA4FDAA" w14:textId="68221BA0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Responsable:</w:t>
            </w:r>
          </w:p>
        </w:tc>
        <w:tc>
          <w:tcPr>
            <w:tcW w:w="3487" w:type="dxa"/>
            <w:tcBorders>
              <w:left w:val="nil"/>
              <w:bottom w:val="nil"/>
              <w:right w:val="single" w:sz="4" w:space="0" w:color="auto"/>
            </w:tcBorders>
          </w:tcPr>
          <w:p w14:paraId="60A45240" w14:textId="3077351E" w:rsidR="00F70C35" w:rsidRDefault="00F70C35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responsible \* MERGEFORMAT </w:instrText>
            </w:r>
            <w:r>
              <w:rPr>
                <w:lang w:val="es-ES"/>
              </w:rPr>
              <w:fldChar w:fldCharType="separate"/>
            </w:r>
            <w:r w:rsidR="00437BED">
              <w:rPr>
                <w:noProof/>
                <w:lang w:val="es-ES"/>
              </w:rPr>
              <w:t>«responsible»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487" w:type="dxa"/>
            <w:tcBorders>
              <w:left w:val="single" w:sz="4" w:space="0" w:color="auto"/>
              <w:bottom w:val="nil"/>
              <w:right w:val="nil"/>
            </w:tcBorders>
          </w:tcPr>
          <w:p w14:paraId="1AF445E2" w14:textId="37688EA0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Teléfono:</w:t>
            </w:r>
          </w:p>
        </w:tc>
        <w:tc>
          <w:tcPr>
            <w:tcW w:w="3487" w:type="dxa"/>
            <w:tcBorders>
              <w:left w:val="nil"/>
              <w:bottom w:val="nil"/>
              <w:right w:val="nil"/>
            </w:tcBorders>
          </w:tcPr>
          <w:p w14:paraId="2829A068" w14:textId="3515DCB9" w:rsidR="00F70C35" w:rsidRDefault="00F70C35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responsible_phone \* MERGEFORMAT </w:instrText>
            </w:r>
            <w:r>
              <w:rPr>
                <w:lang w:val="es-ES"/>
              </w:rPr>
              <w:fldChar w:fldCharType="separate"/>
            </w:r>
            <w:r w:rsidR="00437BED">
              <w:rPr>
                <w:noProof/>
                <w:lang w:val="es-ES"/>
              </w:rPr>
              <w:t>«responsible_phone»</w:t>
            </w:r>
            <w:r>
              <w:rPr>
                <w:lang w:val="es-ES"/>
              </w:rPr>
              <w:fldChar w:fldCharType="end"/>
            </w:r>
          </w:p>
        </w:tc>
      </w:tr>
    </w:tbl>
    <w:p w14:paraId="7AC89197" w14:textId="77777777" w:rsidR="00115510" w:rsidRPr="00115510" w:rsidRDefault="00115510" w:rsidP="00115510">
      <w:pPr>
        <w:rPr>
          <w:lang w:val="es-ES"/>
        </w:rPr>
      </w:pPr>
    </w:p>
    <w:tbl>
      <w:tblPr>
        <w:tblStyle w:val="TableGrid"/>
        <w:tblW w:w="13958" w:type="dxa"/>
        <w:tblLook w:val="04A0" w:firstRow="1" w:lastRow="0" w:firstColumn="1" w:lastColumn="0" w:noHBand="0" w:noVBand="1"/>
      </w:tblPr>
      <w:tblGrid>
        <w:gridCol w:w="2662"/>
        <w:gridCol w:w="5215"/>
        <w:gridCol w:w="1510"/>
        <w:gridCol w:w="1573"/>
        <w:gridCol w:w="1057"/>
        <w:gridCol w:w="1071"/>
        <w:gridCol w:w="870"/>
      </w:tblGrid>
      <w:tr w:rsidR="008053D3" w14:paraId="35DD58DA" w14:textId="77777777" w:rsidTr="008053D3">
        <w:trPr>
          <w:tblHeader/>
        </w:trPr>
        <w:tc>
          <w:tcPr>
            <w:tcW w:w="273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88E1832" w14:textId="15236E86" w:rsidR="008053D3" w:rsidRDefault="008053D3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5397" w:type="dxa"/>
            <w:tcBorders>
              <w:top w:val="nil"/>
              <w:bottom w:val="single" w:sz="4" w:space="0" w:color="auto"/>
            </w:tcBorders>
            <w:vAlign w:val="center"/>
          </w:tcPr>
          <w:p w14:paraId="6799866E" w14:textId="2117BE28" w:rsidR="008053D3" w:rsidRPr="00F70C35" w:rsidRDefault="008053D3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Apellidos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  <w:vAlign w:val="center"/>
          </w:tcPr>
          <w:p w14:paraId="7E6D01A4" w14:textId="0EDB512D" w:rsidR="008053D3" w:rsidRPr="00F70C35" w:rsidRDefault="008053D3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Año de Nacimiento</w:t>
            </w:r>
          </w:p>
        </w:tc>
        <w:tc>
          <w:tcPr>
            <w:tcW w:w="1592" w:type="dxa"/>
            <w:tcBorders>
              <w:top w:val="nil"/>
              <w:bottom w:val="single" w:sz="4" w:space="0" w:color="auto"/>
            </w:tcBorders>
            <w:vAlign w:val="center"/>
          </w:tcPr>
          <w:p w14:paraId="36E4FA26" w14:textId="2592CD79" w:rsidR="008053D3" w:rsidRPr="00F70C35" w:rsidRDefault="008053D3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Teléfono</w:t>
            </w:r>
          </w:p>
        </w:tc>
        <w:tc>
          <w:tcPr>
            <w:tcW w:w="1057" w:type="dxa"/>
            <w:tcBorders>
              <w:top w:val="nil"/>
              <w:bottom w:val="single" w:sz="4" w:space="0" w:color="auto"/>
            </w:tcBorders>
            <w:vAlign w:val="center"/>
          </w:tcPr>
          <w:p w14:paraId="095D4A2B" w14:textId="60E1C136" w:rsidR="008053D3" w:rsidRPr="00F70C35" w:rsidRDefault="008053D3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Imagen</w:t>
            </w:r>
          </w:p>
        </w:tc>
        <w:tc>
          <w:tcPr>
            <w:tcW w:w="794" w:type="dxa"/>
            <w:tcBorders>
              <w:top w:val="nil"/>
              <w:bottom w:val="single" w:sz="4" w:space="0" w:color="auto"/>
            </w:tcBorders>
            <w:vAlign w:val="center"/>
          </w:tcPr>
          <w:p w14:paraId="4868220D" w14:textId="0F25E82E" w:rsidR="008053D3" w:rsidRDefault="008053D3" w:rsidP="008053D3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Solo</w:t>
            </w:r>
          </w:p>
        </w:tc>
        <w:tc>
          <w:tcPr>
            <w:tcW w:w="87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AF2F63D" w14:textId="306C5E3D" w:rsidR="008053D3" w:rsidRPr="00F70C35" w:rsidRDefault="008053D3" w:rsidP="00F70C35">
            <w:pPr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Obs</w:t>
            </w:r>
            <w:proofErr w:type="spellEnd"/>
            <w:r>
              <w:rPr>
                <w:b/>
                <w:bCs/>
                <w:lang w:val="es-ES"/>
              </w:rPr>
              <w:t>.</w:t>
            </w:r>
          </w:p>
        </w:tc>
      </w:tr>
      <w:tr w:rsidR="008053D3" w14:paraId="10A6CCCA" w14:textId="77777777" w:rsidTr="008053D3">
        <w:trPr>
          <w:trHeight w:val="567"/>
          <w:tblHeader/>
        </w:trPr>
        <w:tc>
          <w:tcPr>
            <w:tcW w:w="2738" w:type="dxa"/>
            <w:tcBorders>
              <w:left w:val="nil"/>
            </w:tcBorders>
            <w:vAlign w:val="center"/>
          </w:tcPr>
          <w:p w14:paraId="2E3CC2DD" w14:textId="00BF6384" w:rsidR="008053D3" w:rsidRDefault="008053D3" w:rsidP="00F70C35">
            <w:fldSimple w:instr=" MERGEFIELD name \* MERGEFORMAT ">
              <w:r>
                <w:rPr>
                  <w:noProof/>
                </w:rPr>
                <w:t>«name»</w:t>
              </w:r>
            </w:fldSimple>
          </w:p>
        </w:tc>
        <w:tc>
          <w:tcPr>
            <w:tcW w:w="5397" w:type="dxa"/>
            <w:vAlign w:val="center"/>
          </w:tcPr>
          <w:p w14:paraId="1A006978" w14:textId="34373AA2" w:rsidR="008053D3" w:rsidRDefault="008053D3" w:rsidP="00F70C35">
            <w:fldSimple w:instr=" MERGEFIELD  surnames  \* MERGEFORMAT ">
              <w:r>
                <w:rPr>
                  <w:noProof/>
                </w:rPr>
                <w:t>«surnames»</w:t>
              </w:r>
            </w:fldSimple>
          </w:p>
        </w:tc>
        <w:tc>
          <w:tcPr>
            <w:tcW w:w="1510" w:type="dxa"/>
            <w:vAlign w:val="center"/>
          </w:tcPr>
          <w:p w14:paraId="13AD1534" w14:textId="67874645" w:rsidR="008053D3" w:rsidRPr="00F70C35" w:rsidRDefault="008053D3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year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«year»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592" w:type="dxa"/>
            <w:vAlign w:val="center"/>
          </w:tcPr>
          <w:p w14:paraId="721326EE" w14:textId="0BDF1B59" w:rsidR="008053D3" w:rsidRPr="00F70C35" w:rsidRDefault="008053D3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phone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«phone»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057" w:type="dxa"/>
            <w:vAlign w:val="center"/>
          </w:tcPr>
          <w:p w14:paraId="63C97DC2" w14:textId="374A08EC" w:rsidR="008053D3" w:rsidRDefault="008053D3" w:rsidP="00F70C35">
            <w:pPr>
              <w:jc w:val="center"/>
            </w:pPr>
            <w:fldSimple w:instr=" MERGEFIELD pics \* MERGEFORMAT ">
              <w:r>
                <w:rPr>
                  <w:noProof/>
                </w:rPr>
                <w:t>«pics»</w:t>
              </w:r>
            </w:fldSimple>
          </w:p>
        </w:tc>
        <w:tc>
          <w:tcPr>
            <w:tcW w:w="794" w:type="dxa"/>
            <w:vAlign w:val="center"/>
          </w:tcPr>
          <w:p w14:paraId="3B060FB8" w14:textId="42AE62BD" w:rsidR="008053D3" w:rsidRDefault="008053D3" w:rsidP="008053D3">
            <w:pPr>
              <w:jc w:val="center"/>
            </w:pPr>
            <w:fldSimple w:instr=" MERGEFIELD alone \* MERGEFORMAT ">
              <w:r>
                <w:rPr>
                  <w:noProof/>
                </w:rPr>
                <w:t>«alone»</w:t>
              </w:r>
            </w:fldSimple>
          </w:p>
        </w:tc>
        <w:tc>
          <w:tcPr>
            <w:tcW w:w="870" w:type="dxa"/>
            <w:tcBorders>
              <w:right w:val="nil"/>
            </w:tcBorders>
            <w:vAlign w:val="center"/>
          </w:tcPr>
          <w:p w14:paraId="43EA5AB6" w14:textId="5DEF2908" w:rsidR="008053D3" w:rsidRDefault="008053D3" w:rsidP="00F70C35">
            <w:pPr>
              <w:jc w:val="center"/>
            </w:pPr>
            <w:fldSimple w:instr=" MERGEFIELD obs \* MERGEFORMAT ">
              <w:r>
                <w:rPr>
                  <w:noProof/>
                </w:rPr>
                <w:t>«obs»</w:t>
              </w:r>
            </w:fldSimple>
          </w:p>
        </w:tc>
      </w:tr>
    </w:tbl>
    <w:p w14:paraId="0904F8B8" w14:textId="77777777" w:rsidR="00437BED" w:rsidRDefault="00437BED" w:rsidP="00F61C15">
      <w:pPr>
        <w:pStyle w:val="Heading1"/>
        <w:rPr>
          <w:lang w:val="es-ES"/>
        </w:rPr>
      </w:pPr>
    </w:p>
    <w:p w14:paraId="39B031E3" w14:textId="77777777" w:rsidR="00437BED" w:rsidRDefault="00437BED">
      <w:pP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1BBA189" w14:textId="1EC654CE" w:rsidR="00F61C15" w:rsidRDefault="00F61C15" w:rsidP="00F61C15">
      <w:pPr>
        <w:pStyle w:val="Heading1"/>
        <w:rPr>
          <w:lang w:val="es-ES"/>
        </w:rPr>
      </w:pPr>
      <w:r>
        <w:rPr>
          <w:lang w:val="es-ES"/>
        </w:rPr>
        <w:lastRenderedPageBreak/>
        <w:t>Observaciones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3008"/>
      </w:tblGrid>
      <w:tr w:rsidR="00F61C15" w14:paraId="50E9CC72" w14:textId="77777777" w:rsidTr="00F61C15">
        <w:tc>
          <w:tcPr>
            <w:tcW w:w="704" w:type="dxa"/>
            <w:tcBorders>
              <w:top w:val="nil"/>
              <w:left w:val="nil"/>
              <w:bottom w:val="single" w:sz="4" w:space="0" w:color="auto"/>
            </w:tcBorders>
          </w:tcPr>
          <w:p w14:paraId="1E95E6A5" w14:textId="05CF4696" w:rsidR="00F61C15" w:rsidRPr="00F61C15" w:rsidRDefault="00F61C15" w:rsidP="00F61C1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Núm.</w:t>
            </w:r>
          </w:p>
        </w:tc>
        <w:tc>
          <w:tcPr>
            <w:tcW w:w="13244" w:type="dxa"/>
            <w:tcBorders>
              <w:top w:val="nil"/>
              <w:bottom w:val="single" w:sz="4" w:space="0" w:color="auto"/>
              <w:right w:val="nil"/>
            </w:tcBorders>
          </w:tcPr>
          <w:p w14:paraId="77BE0C46" w14:textId="4077481B" w:rsidR="00F61C15" w:rsidRPr="00F61C15" w:rsidRDefault="00F61C15" w:rsidP="00F61C1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Observación</w:t>
            </w:r>
          </w:p>
        </w:tc>
      </w:tr>
      <w:tr w:rsidR="00F61C15" w14:paraId="3F1A51F8" w14:textId="77777777" w:rsidTr="00F61C15">
        <w:tc>
          <w:tcPr>
            <w:tcW w:w="704" w:type="dxa"/>
            <w:tcBorders>
              <w:left w:val="nil"/>
            </w:tcBorders>
          </w:tcPr>
          <w:p w14:paraId="3455045C" w14:textId="0F624DF9" w:rsidR="00F61C15" w:rsidRDefault="00F61C15" w:rsidP="00F61C1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num \* MERGEFORMAT </w:instrText>
            </w:r>
            <w:r>
              <w:rPr>
                <w:lang w:val="es-ES"/>
              </w:rPr>
              <w:fldChar w:fldCharType="separate"/>
            </w:r>
            <w:r w:rsidR="00437BED">
              <w:rPr>
                <w:noProof/>
                <w:lang w:val="es-ES"/>
              </w:rPr>
              <w:t>«num»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3244" w:type="dxa"/>
            <w:tcBorders>
              <w:right w:val="nil"/>
            </w:tcBorders>
          </w:tcPr>
          <w:p w14:paraId="3C951A2F" w14:textId="76BE908D" w:rsidR="00F61C15" w:rsidRDefault="00F61C15" w:rsidP="00F61C15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obs_text \* MERGEFORMAT </w:instrText>
            </w:r>
            <w:r>
              <w:rPr>
                <w:lang w:val="es-ES"/>
              </w:rPr>
              <w:fldChar w:fldCharType="separate"/>
            </w:r>
            <w:r w:rsidR="00437BED">
              <w:rPr>
                <w:noProof/>
                <w:lang w:val="es-ES"/>
              </w:rPr>
              <w:t>«obs_text»</w:t>
            </w:r>
            <w:r>
              <w:rPr>
                <w:lang w:val="es-ES"/>
              </w:rPr>
              <w:fldChar w:fldCharType="end"/>
            </w:r>
          </w:p>
        </w:tc>
      </w:tr>
    </w:tbl>
    <w:p w14:paraId="4D79AC41" w14:textId="77777777" w:rsidR="00F61C15" w:rsidRPr="00F61C15" w:rsidRDefault="00F61C15" w:rsidP="00F61C15">
      <w:pPr>
        <w:rPr>
          <w:lang w:val="es-ES"/>
        </w:rPr>
      </w:pPr>
    </w:p>
    <w:sectPr w:rsidR="00F61C15" w:rsidRPr="00F61C15" w:rsidSect="00F70C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ACD2" w14:textId="77777777" w:rsidR="00E4725D" w:rsidRDefault="00E4725D" w:rsidP="00E308EF">
      <w:r>
        <w:separator/>
      </w:r>
    </w:p>
  </w:endnote>
  <w:endnote w:type="continuationSeparator" w:id="0">
    <w:p w14:paraId="0F1181F1" w14:textId="77777777" w:rsidR="00E4725D" w:rsidRDefault="00E4725D" w:rsidP="00E3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3E6A" w14:textId="77777777" w:rsidR="00CF194A" w:rsidRDefault="00CF19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7E454" w14:textId="77777777" w:rsidR="00115510" w:rsidRDefault="00115510">
    <w:pPr>
      <w:pStyle w:val="Footer"/>
      <w:jc w:val="center"/>
      <w:rPr>
        <w:color w:val="585B8C" w:themeColor="accent1"/>
      </w:rPr>
    </w:pP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PAGE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  <w:r>
      <w:rPr>
        <w:color w:val="585B8C" w:themeColor="accent1"/>
      </w:rPr>
      <w:t xml:space="preserve"> </w:t>
    </w:r>
    <w:r>
      <w:rPr>
        <w:color w:val="585B8C" w:themeColor="accent1"/>
        <w:lang w:val="es-ES"/>
      </w:rPr>
      <w:t>de</w:t>
    </w:r>
    <w:r>
      <w:rPr>
        <w:color w:val="585B8C" w:themeColor="accent1"/>
      </w:rPr>
      <w:t xml:space="preserve"> </w:t>
    </w: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NUMPAGES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</w:p>
  <w:p w14:paraId="155F39B8" w14:textId="77777777" w:rsidR="00115510" w:rsidRDefault="0011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C4CC" w14:textId="77777777" w:rsidR="00CF194A" w:rsidRDefault="00CF1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3B6F3" w14:textId="77777777" w:rsidR="00E4725D" w:rsidRDefault="00E4725D" w:rsidP="00E308EF">
      <w:r>
        <w:separator/>
      </w:r>
    </w:p>
  </w:footnote>
  <w:footnote w:type="continuationSeparator" w:id="0">
    <w:p w14:paraId="0CFC84F5" w14:textId="77777777" w:rsidR="00E4725D" w:rsidRDefault="00E4725D" w:rsidP="00E30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0CCD" w14:textId="77777777" w:rsidR="00CF194A" w:rsidRDefault="00CF19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6DA0" w14:textId="7B376BD0" w:rsidR="00115510" w:rsidRPr="00F70C35" w:rsidRDefault="00115510" w:rsidP="00115510">
    <w:pPr>
      <w:rPr>
        <w:lang w:val="es-ES"/>
      </w:rPr>
    </w:pPr>
    <w:r>
      <w:rPr>
        <w:noProof/>
        <w:color w:val="585B8C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D2C95" wp14:editId="3A3C3C4A">
              <wp:simplePos x="0" y="0"/>
              <wp:positionH relativeFrom="margin">
                <wp:posOffset>6687047</wp:posOffset>
              </wp:positionH>
              <wp:positionV relativeFrom="paragraph">
                <wp:posOffset>-36112</wp:posOffset>
              </wp:positionV>
              <wp:extent cx="2175510" cy="406400"/>
              <wp:effectExtent l="0" t="0" r="0" b="0"/>
              <wp:wrapNone/>
              <wp:docPr id="10211858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5510" cy="40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55889E" w14:textId="77777777" w:rsidR="00E308EF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J</w:t>
                          </w:r>
                          <w:r w:rsidRPr="00FE01F7">
                            <w:rPr>
                              <w:rFonts w:asciiTheme="majorHAnsi" w:hAnsiTheme="majorHAnsi"/>
                              <w:color w:val="BF6D24" w:themeColor="accent4"/>
                            </w:rPr>
                            <w:t>uventudes Marianas Vicencianas</w:t>
                          </w:r>
                        </w:p>
                        <w:p w14:paraId="326717B3" w14:textId="4D3C59A2" w:rsidR="00E308EF" w:rsidRPr="00E308EF" w:rsidRDefault="009C200B" w:rsidP="00E308EF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8055"/>
                            </w:tabs>
                            <w:jc w:val="right"/>
                            <w:rPr>
                              <w:rFonts w:asciiTheme="majorHAnsi" w:hAnsiTheme="majorHAnsi"/>
                              <w:color w:val="585B8C" w:themeColor="accent1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Área 12</w:t>
                          </w:r>
                        </w:p>
                        <w:p w14:paraId="38050312" w14:textId="77777777" w:rsidR="00E308EF" w:rsidRPr="00FE01F7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</w:p>
                        <w:p w14:paraId="3353A999" w14:textId="77777777" w:rsidR="00E308EF" w:rsidRDefault="00E308EF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D2C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6.55pt;margin-top:-2.85pt;width:171.3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" fillcolor="white [3201]" stroked="f" strokeweight=".5pt">
              <v:textbox inset="0,0,0,0">
                <w:txbxContent>
                  <w:p w14:paraId="7E55889E" w14:textId="77777777" w:rsidR="00E308EF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  <w:r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J</w:t>
                    </w:r>
                    <w:r w:rsidRPr="00FE01F7">
                      <w:rPr>
                        <w:rFonts w:asciiTheme="majorHAnsi" w:hAnsiTheme="majorHAnsi"/>
                        <w:color w:val="BF6D24" w:themeColor="accent4"/>
                      </w:rPr>
                      <w:t>uventudes Marianas Vicencianas</w:t>
                    </w:r>
                  </w:p>
                  <w:p w14:paraId="326717B3" w14:textId="4D3C59A2" w:rsidR="00E308EF" w:rsidRPr="00E308EF" w:rsidRDefault="009C200B" w:rsidP="00E308EF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8055"/>
                      </w:tabs>
                      <w:jc w:val="right"/>
                      <w:rPr>
                        <w:rFonts w:asciiTheme="majorHAnsi" w:hAnsiTheme="majorHAnsi"/>
                        <w:color w:val="585B8C" w:themeColor="accent1"/>
                      </w:rPr>
                    </w:pPr>
                    <w:r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Área 12</w:t>
                    </w:r>
                  </w:p>
                  <w:p w14:paraId="38050312" w14:textId="77777777" w:rsidR="00E308EF" w:rsidRPr="00FE01F7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</w:p>
                  <w:p w14:paraId="3353A999" w14:textId="77777777" w:rsidR="00E308EF" w:rsidRDefault="00E308EF"/>
                </w:txbxContent>
              </v:textbox>
              <w10:wrap anchorx="margin"/>
            </v:shape>
          </w:pict>
        </mc:Fallback>
      </mc:AlternateContent>
    </w:r>
    <w:r w:rsidRPr="00FE01F7">
      <w:rPr>
        <w:noProof/>
      </w:rPr>
      <w:drawing>
        <wp:anchor distT="0" distB="0" distL="114300" distR="114300" simplePos="0" relativeHeight="251659264" behindDoc="0" locked="0" layoutInCell="1" allowOverlap="1" wp14:anchorId="069B30CD" wp14:editId="0AABDD4D">
          <wp:simplePos x="0" y="0"/>
          <wp:positionH relativeFrom="column">
            <wp:posOffset>-5511800</wp:posOffset>
          </wp:positionH>
          <wp:positionV relativeFrom="paragraph">
            <wp:posOffset>-452120</wp:posOffset>
          </wp:positionV>
          <wp:extent cx="5734050" cy="2343150"/>
          <wp:effectExtent l="0" t="0" r="6350" b="6350"/>
          <wp:wrapNone/>
          <wp:docPr id="269249488" name="Picture 1" descr="A green line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249488" name="Picture 1" descr="A green line on a black background&#10;&#10;Description automatically generated"/>
                  <pic:cNvPicPr/>
                </pic:nvPicPr>
                <pic:blipFill rotWithShape="1">
                  <a:blip r:embed="rId1"/>
                  <a:srcRect t="-1" r="-44" b="73111"/>
                  <a:stretch/>
                </pic:blipFill>
                <pic:spPr bwMode="auto">
                  <a:xfrm>
                    <a:off x="0" y="0"/>
                    <a:ext cx="5734050" cy="2343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 w:rsidRPr="002B20D9">
      <w:rPr>
        <w:lang w:val="es-ES"/>
      </w:rPr>
      <w:instrText xml:space="preserve"> TITLE  \* MERGEFORMAT </w:instrText>
    </w:r>
    <w:r>
      <w:fldChar w:fldCharType="separate"/>
    </w:r>
    <w:r w:rsidR="00437BED" w:rsidRPr="002B20D9">
      <w:rPr>
        <w:lang w:val="es-ES"/>
      </w:rPr>
      <w:t>Listado de Participantes</w:t>
    </w:r>
    <w:r>
      <w:fldChar w:fldCharType="end"/>
    </w:r>
    <w:r w:rsidR="00F70C35">
      <w:rPr>
        <w:lang w:val="es-ES"/>
      </w:rPr>
      <w:t xml:space="preserve"> - </w:t>
    </w:r>
    <w:r w:rsidR="00F70C35">
      <w:rPr>
        <w:lang w:val="es-ES"/>
      </w:rPr>
      <w:fldChar w:fldCharType="begin"/>
    </w:r>
    <w:r w:rsidR="00F70C35">
      <w:rPr>
        <w:lang w:val="es-ES"/>
      </w:rPr>
      <w:instrText xml:space="preserve"> MERGEFIELD center \* MERGEFORMAT </w:instrText>
    </w:r>
    <w:r w:rsidR="00F70C35">
      <w:rPr>
        <w:lang w:val="es-ES"/>
      </w:rPr>
      <w:fldChar w:fldCharType="separate"/>
    </w:r>
    <w:r w:rsidR="00437BED">
      <w:rPr>
        <w:noProof/>
        <w:lang w:val="es-ES"/>
      </w:rPr>
      <w:t>«center»</w:t>
    </w:r>
    <w:r w:rsidR="00F70C35">
      <w:rPr>
        <w:lang w:val="es-ES"/>
      </w:rPr>
      <w:fldChar w:fldCharType="end"/>
    </w:r>
  </w:p>
  <w:p w14:paraId="540974D5" w14:textId="21F2D60B" w:rsidR="00E308EF" w:rsidRPr="00CF194A" w:rsidRDefault="00000000" w:rsidP="00115510">
    <w:pPr>
      <w:rPr>
        <w:lang w:val="es-ES"/>
      </w:rPr>
    </w:pPr>
    <w:r>
      <w:fldChar w:fldCharType="begin"/>
    </w:r>
    <w:r w:rsidRPr="002B20D9">
      <w:rPr>
        <w:lang w:val="es-ES"/>
      </w:rPr>
      <w:instrText xml:space="preserve"> SUBJECT  \* MERGEFORMAT </w:instrText>
    </w:r>
    <w:r>
      <w:fldChar w:fldCharType="separate"/>
    </w:r>
    <w:r w:rsidR="00437BED" w:rsidRPr="002B20D9">
      <w:rPr>
        <w:lang w:val="es-ES"/>
      </w:rPr>
      <w:t>Vigilia de la Milagrosa - 24 de noviembre de 2023</w:t>
    </w:r>
    <w:r>
      <w:fldChar w:fldCharType="end"/>
    </w:r>
    <w:r w:rsidR="00CF194A">
      <w:rPr>
        <w:lang w:val="es-ES"/>
      </w:rPr>
      <w:t xml:space="preserve"> – Última actualización: </w:t>
    </w:r>
    <w:r w:rsidR="00CF194A">
      <w:rPr>
        <w:lang w:val="es-ES"/>
      </w:rPr>
      <w:fldChar w:fldCharType="begin"/>
    </w:r>
    <w:r w:rsidR="00CF194A">
      <w:rPr>
        <w:lang w:val="es-ES"/>
      </w:rPr>
      <w:instrText xml:space="preserve"> MERGEFIELD last_up \* MERGEFORMAT </w:instrText>
    </w:r>
    <w:r w:rsidR="00CF194A">
      <w:rPr>
        <w:lang w:val="es-ES"/>
      </w:rPr>
      <w:fldChar w:fldCharType="separate"/>
    </w:r>
    <w:r w:rsidR="00CF194A">
      <w:rPr>
        <w:noProof/>
        <w:lang w:val="es-ES"/>
      </w:rPr>
      <w:t>«last_up»</w:t>
    </w:r>
    <w:r w:rsidR="00CF194A">
      <w:rPr>
        <w:lang w:val="es-E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6A8BC" w14:textId="77777777" w:rsidR="00CF194A" w:rsidRDefault="00CF19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35"/>
    <w:rsid w:val="00115510"/>
    <w:rsid w:val="0023258A"/>
    <w:rsid w:val="00266BDC"/>
    <w:rsid w:val="002B20D9"/>
    <w:rsid w:val="002F7561"/>
    <w:rsid w:val="00437BED"/>
    <w:rsid w:val="00525CED"/>
    <w:rsid w:val="008053D3"/>
    <w:rsid w:val="009C200B"/>
    <w:rsid w:val="00B864AE"/>
    <w:rsid w:val="00CF194A"/>
    <w:rsid w:val="00E308EF"/>
    <w:rsid w:val="00E4725D"/>
    <w:rsid w:val="00F5108F"/>
    <w:rsid w:val="00F61C15"/>
    <w:rsid w:val="00F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E8B98"/>
  <w15:chartTrackingRefBased/>
  <w15:docId w15:val="{18C2E9BA-A624-FC4E-A115-B1BBC58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5555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8EF"/>
  </w:style>
  <w:style w:type="paragraph" w:styleId="Footer">
    <w:name w:val="footer"/>
    <w:basedOn w:val="Normal"/>
    <w:link w:val="Foot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8EF"/>
  </w:style>
  <w:style w:type="character" w:customStyle="1" w:styleId="Heading2Char">
    <w:name w:val="Heading 2 Char"/>
    <w:basedOn w:val="DefaultParagraphFont"/>
    <w:link w:val="Heading2"/>
    <w:uiPriority w:val="9"/>
    <w:semiHidden/>
    <w:rsid w:val="00E308EF"/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EF"/>
    <w:rPr>
      <w:rFonts w:asciiTheme="majorHAnsi" w:eastAsiaTheme="majorEastAsia" w:hAnsiTheme="majorHAnsi" w:cstheme="majorBidi"/>
      <w:color w:val="015555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EF"/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0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5510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F70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1C15"/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atequesis_23-24.dotx" TargetMode="External"/></Relationships>
</file>

<file path=word/theme/theme1.xml><?xml version="1.0" encoding="utf-8"?>
<a:theme xmlns:a="http://schemas.openxmlformats.org/drawingml/2006/main" name="JMV_23-24">
  <a:themeElements>
    <a:clrScheme name="JMV 23-2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5B8C"/>
      </a:accent1>
      <a:accent2>
        <a:srgbClr val="F27649"/>
      </a:accent2>
      <a:accent3>
        <a:srgbClr val="027373"/>
      </a:accent3>
      <a:accent4>
        <a:srgbClr val="BF6D24"/>
      </a:accent4>
      <a:accent5>
        <a:srgbClr val="F2F2F2"/>
      </a:accent5>
      <a:accent6>
        <a:srgbClr val="DB4B37"/>
      </a:accent6>
      <a:hlink>
        <a:srgbClr val="0563C1"/>
      </a:hlink>
      <a:folHlink>
        <a:srgbClr val="954F72"/>
      </a:folHlink>
    </a:clrScheme>
    <a:fontScheme name="JMV 23-24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86132-5957-5747-AB21-9128CBDD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C:\Users\carlo\AppData\Roaming\Microsoft\Templates\Catequesis_23-24.dotx</Template>
  <TotalTime>17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Listado de Participantes</vt:lpstr>
    </vt:vector>
  </TitlesOfParts>
  <Manager/>
  <Company/>
  <LinksUpToDate>false</LinksUpToDate>
  <CharactersWithSpaces>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Listado de Participantes</dc:title>
  <dc:subject>Vigilia de la Milagrosa - 24 de noviembre de 2023</dc:subject>
  <dc:creator>Carlos Payá</dc:creator>
  <cp:keywords/>
  <dc:description/>
  <cp:lastModifiedBy>Carlos Paya Herrero</cp:lastModifiedBy>
  <cp:revision>7</cp:revision>
  <dcterms:created xsi:type="dcterms:W3CDTF">2023-10-26T07:57:00Z</dcterms:created>
  <dcterms:modified xsi:type="dcterms:W3CDTF">2023-11-24T14:59:00Z</dcterms:modified>
  <cp:category/>
</cp:coreProperties>
</file>