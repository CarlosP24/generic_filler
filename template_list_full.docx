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EE27" w14:textId="24DCD9D3" w:rsidR="00E308EF" w:rsidRDefault="00E308EF" w:rsidP="00E308E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instrText xml:space="preserve"> TITLE  \* MERGEFORMAT </w:instrTex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separate"/>
      </w:r>
      <w:r w:rsidR="00F8604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Listado de Participantes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end"/>
      </w:r>
    </w:p>
    <w:p w14:paraId="61A10EFB" w14:textId="77CCB6CA" w:rsidR="00115510" w:rsidRDefault="00115510" w:rsidP="00115510">
      <w:pPr>
        <w:pStyle w:val="Subtitle"/>
        <w:jc w:val="center"/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fldChar w:fldCharType="begin"/>
      </w:r>
      <w:r>
        <w:rPr>
          <w:rFonts w:eastAsiaTheme="majorEastAsia"/>
          <w:lang w:val="es-ES"/>
        </w:rPr>
        <w:instrText xml:space="preserve"> SUBJECT  \* MERGEFORMAT </w:instrText>
      </w:r>
      <w:r>
        <w:rPr>
          <w:rFonts w:eastAsiaTheme="majorEastAsia"/>
          <w:lang w:val="es-ES"/>
        </w:rPr>
        <w:fldChar w:fldCharType="separate"/>
      </w:r>
      <w:proofErr w:type="spellStart"/>
      <w:r w:rsidR="00F8604D">
        <w:rPr>
          <w:rFonts w:eastAsiaTheme="majorEastAsia"/>
          <w:lang w:val="es-ES"/>
        </w:rPr>
        <w:t>Prepascua</w:t>
      </w:r>
      <w:proofErr w:type="spellEnd"/>
      <w:r w:rsidR="00F8604D">
        <w:rPr>
          <w:rFonts w:eastAsiaTheme="majorEastAsia"/>
          <w:lang w:val="es-ES"/>
        </w:rPr>
        <w:t xml:space="preserve"> 2024</w:t>
      </w:r>
      <w:r>
        <w:rPr>
          <w:rFonts w:eastAsiaTheme="majorEastAsia"/>
          <w:lang w:val="es-E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1486"/>
        <w:gridCol w:w="1751"/>
        <w:gridCol w:w="1461"/>
        <w:gridCol w:w="1524"/>
        <w:gridCol w:w="1462"/>
        <w:gridCol w:w="1591"/>
      </w:tblGrid>
      <w:tr w:rsidR="00DC771A" w14:paraId="413F4067" w14:textId="77777777" w:rsidTr="00767ED5">
        <w:tc>
          <w:tcPr>
            <w:tcW w:w="4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E4EB44" w14:textId="57F38A7E" w:rsidR="00DC771A" w:rsidRPr="00DC771A" w:rsidRDefault="00DC771A" w:rsidP="00CD130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Listado completo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228411" w14:textId="77777777" w:rsidR="00DC771A" w:rsidRPr="00A31E95" w:rsidRDefault="00DC771A" w:rsidP="00CD1301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Total: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315D75" w14:textId="77777777" w:rsidR="00DC771A" w:rsidRDefault="00DC771A" w:rsidP="00CD1301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num_center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«num_center»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DB572D" w14:textId="77777777" w:rsidR="00DC771A" w:rsidRPr="00A31E95" w:rsidRDefault="00DC771A" w:rsidP="00CD1301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Chicas: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AC34FD" w14:textId="77777777" w:rsidR="00DC771A" w:rsidRDefault="00DC771A" w:rsidP="00CD1301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num_girls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«num_girls»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9798702" w14:textId="77777777" w:rsidR="00DC771A" w:rsidRPr="00A31E95" w:rsidRDefault="00DC771A" w:rsidP="00CD1301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Chicos: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3D1AF1" w14:textId="77777777" w:rsidR="00DC771A" w:rsidRDefault="00DC771A" w:rsidP="00CD1301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num_boys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«num_boys»</w:t>
            </w:r>
            <w:r>
              <w:rPr>
                <w:lang w:val="es-ES"/>
              </w:rPr>
              <w:fldChar w:fldCharType="end"/>
            </w:r>
          </w:p>
        </w:tc>
      </w:tr>
    </w:tbl>
    <w:p w14:paraId="7AC89197" w14:textId="77777777" w:rsidR="00115510" w:rsidRPr="00115510" w:rsidRDefault="00115510" w:rsidP="00115510">
      <w:pPr>
        <w:rPr>
          <w:lang w:val="es-ES"/>
        </w:rPr>
      </w:pPr>
    </w:p>
    <w:tbl>
      <w:tblPr>
        <w:tblStyle w:val="TableGrid"/>
        <w:tblW w:w="13958" w:type="dxa"/>
        <w:tblLook w:val="04A0" w:firstRow="1" w:lastRow="0" w:firstColumn="1" w:lastColumn="0" w:noHBand="0" w:noVBand="1"/>
      </w:tblPr>
      <w:tblGrid>
        <w:gridCol w:w="2606"/>
        <w:gridCol w:w="4340"/>
        <w:gridCol w:w="2015"/>
        <w:gridCol w:w="1510"/>
        <w:gridCol w:w="1560"/>
        <w:gridCol w:w="1057"/>
        <w:gridCol w:w="870"/>
      </w:tblGrid>
      <w:tr w:rsidR="009C2EB6" w14:paraId="35DD58DA" w14:textId="77777777" w:rsidTr="009C2EB6">
        <w:trPr>
          <w:tblHeader/>
        </w:trPr>
        <w:tc>
          <w:tcPr>
            <w:tcW w:w="260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88E1832" w14:textId="15236E86" w:rsidR="009C2EB6" w:rsidRDefault="009C2EB6" w:rsidP="00F70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4340" w:type="dxa"/>
            <w:tcBorders>
              <w:top w:val="nil"/>
              <w:bottom w:val="single" w:sz="4" w:space="0" w:color="auto"/>
            </w:tcBorders>
            <w:vAlign w:val="center"/>
          </w:tcPr>
          <w:p w14:paraId="6799866E" w14:textId="2117BE28" w:rsidR="009C2EB6" w:rsidRPr="00F70C35" w:rsidRDefault="009C2EB6" w:rsidP="00F70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Apellidos</w:t>
            </w:r>
          </w:p>
        </w:tc>
        <w:tc>
          <w:tcPr>
            <w:tcW w:w="2015" w:type="dxa"/>
            <w:tcBorders>
              <w:top w:val="nil"/>
              <w:bottom w:val="single" w:sz="4" w:space="0" w:color="auto"/>
            </w:tcBorders>
            <w:vAlign w:val="center"/>
          </w:tcPr>
          <w:p w14:paraId="0A2B1D21" w14:textId="19F89CAF" w:rsidR="009C2EB6" w:rsidRDefault="009C2EB6" w:rsidP="009C2EB6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Centro</w:t>
            </w:r>
          </w:p>
        </w:tc>
        <w:tc>
          <w:tcPr>
            <w:tcW w:w="1510" w:type="dxa"/>
            <w:tcBorders>
              <w:top w:val="nil"/>
              <w:bottom w:val="single" w:sz="4" w:space="0" w:color="auto"/>
            </w:tcBorders>
            <w:vAlign w:val="center"/>
          </w:tcPr>
          <w:p w14:paraId="7E6D01A4" w14:textId="18D3A344" w:rsidR="009C2EB6" w:rsidRPr="00F70C35" w:rsidRDefault="009C2EB6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Año de Nacimiento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6E4FA26" w14:textId="2592CD79" w:rsidR="009C2EB6" w:rsidRPr="00F70C35" w:rsidRDefault="009C2EB6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Teléfono</w:t>
            </w:r>
          </w:p>
        </w:tc>
        <w:tc>
          <w:tcPr>
            <w:tcW w:w="1057" w:type="dxa"/>
            <w:tcBorders>
              <w:top w:val="nil"/>
              <w:bottom w:val="single" w:sz="4" w:space="0" w:color="auto"/>
            </w:tcBorders>
            <w:vAlign w:val="center"/>
          </w:tcPr>
          <w:p w14:paraId="095D4A2B" w14:textId="60E1C136" w:rsidR="009C2EB6" w:rsidRPr="00F70C35" w:rsidRDefault="009C2EB6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Imagen</w:t>
            </w:r>
          </w:p>
        </w:tc>
        <w:tc>
          <w:tcPr>
            <w:tcW w:w="87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AF2F63D" w14:textId="0F63C626" w:rsidR="009C2EB6" w:rsidRPr="00F70C35" w:rsidRDefault="009C2EB6" w:rsidP="00F70C35">
            <w:pPr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Obs</w:t>
            </w:r>
            <w:proofErr w:type="spellEnd"/>
            <w:r>
              <w:rPr>
                <w:b/>
                <w:bCs/>
                <w:lang w:val="es-ES"/>
              </w:rPr>
              <w:t>.</w:t>
            </w:r>
          </w:p>
        </w:tc>
      </w:tr>
      <w:tr w:rsidR="009C2EB6" w14:paraId="10A6CCCA" w14:textId="77777777" w:rsidTr="009C2EB6">
        <w:trPr>
          <w:trHeight w:val="567"/>
          <w:tblHeader/>
        </w:trPr>
        <w:tc>
          <w:tcPr>
            <w:tcW w:w="2606" w:type="dxa"/>
            <w:tcBorders>
              <w:left w:val="nil"/>
            </w:tcBorders>
            <w:vAlign w:val="center"/>
          </w:tcPr>
          <w:p w14:paraId="2E3CC2DD" w14:textId="437C3843" w:rsidR="009C2EB6" w:rsidRDefault="00000000" w:rsidP="00F70C35">
            <w:fldSimple w:instr=" MERGEFIELD name \* MERGEFORMAT ">
              <w:r w:rsidR="00F8604D">
                <w:rPr>
                  <w:noProof/>
                </w:rPr>
                <w:t>«name»</w:t>
              </w:r>
            </w:fldSimple>
          </w:p>
        </w:tc>
        <w:tc>
          <w:tcPr>
            <w:tcW w:w="4340" w:type="dxa"/>
            <w:vAlign w:val="center"/>
          </w:tcPr>
          <w:p w14:paraId="1A006978" w14:textId="2C8A89F3" w:rsidR="009C2EB6" w:rsidRDefault="00000000" w:rsidP="00F70C35">
            <w:fldSimple w:instr=" MERGEFIELD  surnames  \* MERGEFORMAT ">
              <w:r w:rsidR="00F8604D">
                <w:rPr>
                  <w:noProof/>
                </w:rPr>
                <w:t>«surnames»</w:t>
              </w:r>
            </w:fldSimple>
          </w:p>
        </w:tc>
        <w:tc>
          <w:tcPr>
            <w:tcW w:w="2015" w:type="dxa"/>
            <w:vAlign w:val="center"/>
          </w:tcPr>
          <w:p w14:paraId="05369B27" w14:textId="335CD924" w:rsidR="009C2EB6" w:rsidRDefault="002F0411" w:rsidP="009C2EB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center_name \* MERGEFORMAT </w:instrText>
            </w:r>
            <w:r>
              <w:rPr>
                <w:lang w:val="es-ES"/>
              </w:rPr>
              <w:fldChar w:fldCharType="separate"/>
            </w:r>
            <w:r w:rsidR="00F8604D">
              <w:rPr>
                <w:noProof/>
                <w:lang w:val="es-ES"/>
              </w:rPr>
              <w:t>«center_name»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510" w:type="dxa"/>
            <w:vAlign w:val="center"/>
          </w:tcPr>
          <w:p w14:paraId="13AD1534" w14:textId="678316EF" w:rsidR="009C2EB6" w:rsidRPr="00F70C35" w:rsidRDefault="009C2EB6" w:rsidP="00F70C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year \* MERGEFORMAT </w:instrText>
            </w:r>
            <w:r>
              <w:rPr>
                <w:lang w:val="es-ES"/>
              </w:rPr>
              <w:fldChar w:fldCharType="separate"/>
            </w:r>
            <w:r w:rsidR="00F8604D">
              <w:rPr>
                <w:noProof/>
                <w:lang w:val="es-ES"/>
              </w:rPr>
              <w:t>«year»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14:paraId="721326EE" w14:textId="2321650C" w:rsidR="009C2EB6" w:rsidRPr="00F70C35" w:rsidRDefault="009C2EB6" w:rsidP="00F70C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phone \* MERGEFORMAT </w:instrText>
            </w:r>
            <w:r>
              <w:rPr>
                <w:lang w:val="es-ES"/>
              </w:rPr>
              <w:fldChar w:fldCharType="separate"/>
            </w:r>
            <w:r w:rsidR="00F8604D">
              <w:rPr>
                <w:noProof/>
                <w:lang w:val="es-ES"/>
              </w:rPr>
              <w:t>«phone»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057" w:type="dxa"/>
            <w:vAlign w:val="center"/>
          </w:tcPr>
          <w:p w14:paraId="63C97DC2" w14:textId="13E4894B" w:rsidR="009C2EB6" w:rsidRDefault="00000000" w:rsidP="00F70C35">
            <w:pPr>
              <w:jc w:val="center"/>
            </w:pPr>
            <w:fldSimple w:instr=" MERGEFIELD pics \* MERGEFORMAT ">
              <w:r w:rsidR="00F8604D">
                <w:rPr>
                  <w:noProof/>
                </w:rPr>
                <w:t>«pics»</w:t>
              </w:r>
            </w:fldSimple>
          </w:p>
        </w:tc>
        <w:tc>
          <w:tcPr>
            <w:tcW w:w="870" w:type="dxa"/>
            <w:tcBorders>
              <w:right w:val="nil"/>
            </w:tcBorders>
            <w:vAlign w:val="center"/>
          </w:tcPr>
          <w:p w14:paraId="43EA5AB6" w14:textId="279EF309" w:rsidR="009C2EB6" w:rsidRDefault="00000000" w:rsidP="00F70C35">
            <w:pPr>
              <w:jc w:val="center"/>
            </w:pPr>
            <w:fldSimple w:instr=" MERGEFIELD obs \* MERGEFORMAT ">
              <w:r w:rsidR="00F8604D">
                <w:rPr>
                  <w:noProof/>
                </w:rPr>
                <w:t>«obs»</w:t>
              </w:r>
            </w:fldSimple>
          </w:p>
        </w:tc>
      </w:tr>
    </w:tbl>
    <w:p w14:paraId="38774A0F" w14:textId="5AA86261" w:rsidR="009C2EB6" w:rsidRDefault="009C2EB6">
      <w:pPr>
        <w:rPr>
          <w:rFonts w:asciiTheme="majorHAnsi" w:eastAsiaTheme="majorEastAsia" w:hAnsiTheme="majorHAnsi" w:cstheme="majorBidi"/>
          <w:color w:val="424468" w:themeColor="accent1" w:themeShade="BF"/>
          <w:sz w:val="32"/>
          <w:szCs w:val="32"/>
          <w:lang w:val="es-ES"/>
        </w:rPr>
      </w:pPr>
    </w:p>
    <w:p w14:paraId="08D30F97" w14:textId="77777777" w:rsidR="009C2EB6" w:rsidRDefault="009C2EB6">
      <w:pPr>
        <w:rPr>
          <w:rFonts w:asciiTheme="majorHAnsi" w:eastAsiaTheme="majorEastAsia" w:hAnsiTheme="majorHAnsi" w:cstheme="majorBidi"/>
          <w:color w:val="424468" w:themeColor="accent1" w:themeShade="BF"/>
          <w:sz w:val="32"/>
          <w:szCs w:val="32"/>
          <w:lang w:val="es-ES"/>
        </w:rPr>
      </w:pPr>
      <w:r>
        <w:rPr>
          <w:rFonts w:asciiTheme="majorHAnsi" w:eastAsiaTheme="majorEastAsia" w:hAnsiTheme="majorHAnsi" w:cstheme="majorBidi"/>
          <w:color w:val="424468" w:themeColor="accent1" w:themeShade="BF"/>
          <w:sz w:val="32"/>
          <w:szCs w:val="32"/>
          <w:lang w:val="es-ES"/>
        </w:rPr>
        <w:br w:type="page"/>
      </w:r>
    </w:p>
    <w:p w14:paraId="4A55DA66" w14:textId="77777777" w:rsidR="009C2EB6" w:rsidRDefault="009C2EB6">
      <w:pPr>
        <w:rPr>
          <w:rFonts w:asciiTheme="majorHAnsi" w:eastAsiaTheme="majorEastAsia" w:hAnsiTheme="majorHAnsi" w:cstheme="majorBidi"/>
          <w:color w:val="424468" w:themeColor="accent1" w:themeShade="BF"/>
          <w:sz w:val="32"/>
          <w:szCs w:val="32"/>
          <w:lang w:val="es-ES"/>
        </w:rPr>
      </w:pPr>
    </w:p>
    <w:p w14:paraId="31BBA189" w14:textId="1EC654CE" w:rsidR="00F61C15" w:rsidRDefault="00F61C15" w:rsidP="00F61C15">
      <w:pPr>
        <w:pStyle w:val="Heading1"/>
        <w:rPr>
          <w:lang w:val="es-ES"/>
        </w:rPr>
      </w:pPr>
      <w:r>
        <w:rPr>
          <w:lang w:val="es-ES"/>
        </w:rPr>
        <w:t>Observaciones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3008"/>
      </w:tblGrid>
      <w:tr w:rsidR="00F61C15" w14:paraId="50E9CC72" w14:textId="77777777" w:rsidTr="00F61C15">
        <w:tc>
          <w:tcPr>
            <w:tcW w:w="704" w:type="dxa"/>
            <w:tcBorders>
              <w:top w:val="nil"/>
              <w:left w:val="nil"/>
              <w:bottom w:val="single" w:sz="4" w:space="0" w:color="auto"/>
            </w:tcBorders>
          </w:tcPr>
          <w:p w14:paraId="1E95E6A5" w14:textId="05CF4696" w:rsidR="00F61C15" w:rsidRPr="00F61C15" w:rsidRDefault="00F61C15" w:rsidP="00F61C1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Núm.</w:t>
            </w:r>
          </w:p>
        </w:tc>
        <w:tc>
          <w:tcPr>
            <w:tcW w:w="13244" w:type="dxa"/>
            <w:tcBorders>
              <w:top w:val="nil"/>
              <w:bottom w:val="single" w:sz="4" w:space="0" w:color="auto"/>
              <w:right w:val="nil"/>
            </w:tcBorders>
          </w:tcPr>
          <w:p w14:paraId="77BE0C46" w14:textId="4077481B" w:rsidR="00F61C15" w:rsidRPr="00F61C15" w:rsidRDefault="00F61C15" w:rsidP="00F61C1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Observación</w:t>
            </w:r>
          </w:p>
        </w:tc>
      </w:tr>
      <w:tr w:rsidR="00F61C15" w14:paraId="3F1A51F8" w14:textId="77777777" w:rsidTr="00F61C15">
        <w:tc>
          <w:tcPr>
            <w:tcW w:w="704" w:type="dxa"/>
            <w:tcBorders>
              <w:left w:val="nil"/>
            </w:tcBorders>
          </w:tcPr>
          <w:p w14:paraId="3455045C" w14:textId="3FABAA57" w:rsidR="00F61C15" w:rsidRDefault="00F61C15" w:rsidP="00F61C15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 \* MERGEFORMAT </w:instrText>
            </w:r>
            <w:r>
              <w:rPr>
                <w:lang w:val="es-ES"/>
              </w:rPr>
              <w:fldChar w:fldCharType="separate"/>
            </w:r>
            <w:r w:rsidR="00F8604D">
              <w:rPr>
                <w:noProof/>
                <w:lang w:val="es-ES"/>
              </w:rPr>
              <w:t>«num»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3244" w:type="dxa"/>
            <w:tcBorders>
              <w:right w:val="nil"/>
            </w:tcBorders>
          </w:tcPr>
          <w:p w14:paraId="3C951A2F" w14:textId="41161FC0" w:rsidR="00F61C15" w:rsidRDefault="00F61C15" w:rsidP="00F61C15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obs_text \* MERGEFORMAT </w:instrText>
            </w:r>
            <w:r>
              <w:rPr>
                <w:lang w:val="es-ES"/>
              </w:rPr>
              <w:fldChar w:fldCharType="separate"/>
            </w:r>
            <w:r w:rsidR="00F8604D">
              <w:rPr>
                <w:noProof/>
                <w:lang w:val="es-ES"/>
              </w:rPr>
              <w:t>«obs_text»</w:t>
            </w:r>
            <w:r>
              <w:rPr>
                <w:lang w:val="es-ES"/>
              </w:rPr>
              <w:fldChar w:fldCharType="end"/>
            </w:r>
          </w:p>
        </w:tc>
      </w:tr>
    </w:tbl>
    <w:p w14:paraId="4D79AC41" w14:textId="77777777" w:rsidR="00F61C15" w:rsidRPr="00F61C15" w:rsidRDefault="00F61C15" w:rsidP="00F61C15">
      <w:pPr>
        <w:rPr>
          <w:lang w:val="es-ES"/>
        </w:rPr>
      </w:pPr>
    </w:p>
    <w:sectPr w:rsidR="00F61C15" w:rsidRPr="00F61C15" w:rsidSect="006C0F64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00393" w14:textId="77777777" w:rsidR="006C0F64" w:rsidRDefault="006C0F64" w:rsidP="00E308EF">
      <w:r>
        <w:separator/>
      </w:r>
    </w:p>
  </w:endnote>
  <w:endnote w:type="continuationSeparator" w:id="0">
    <w:p w14:paraId="7FB879A0" w14:textId="77777777" w:rsidR="006C0F64" w:rsidRDefault="006C0F64" w:rsidP="00E3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7E454" w14:textId="77777777" w:rsidR="00115510" w:rsidRDefault="00115510">
    <w:pPr>
      <w:pStyle w:val="Footer"/>
      <w:jc w:val="center"/>
      <w:rPr>
        <w:color w:val="585B8C" w:themeColor="accent1"/>
      </w:rPr>
    </w:pP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PAGE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  <w:r>
      <w:rPr>
        <w:color w:val="585B8C" w:themeColor="accent1"/>
      </w:rPr>
      <w:t xml:space="preserve"> </w:t>
    </w:r>
    <w:r>
      <w:rPr>
        <w:color w:val="585B8C" w:themeColor="accent1"/>
        <w:lang w:val="es-ES"/>
      </w:rPr>
      <w:t>de</w:t>
    </w:r>
    <w:r>
      <w:rPr>
        <w:color w:val="585B8C" w:themeColor="accent1"/>
      </w:rPr>
      <w:t xml:space="preserve"> </w:t>
    </w: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NUMPAGES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</w:p>
  <w:p w14:paraId="155F39B8" w14:textId="77777777" w:rsidR="00115510" w:rsidRDefault="0011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0EC0E" w14:textId="77777777" w:rsidR="006C0F64" w:rsidRDefault="006C0F64" w:rsidP="00E308EF">
      <w:r>
        <w:separator/>
      </w:r>
    </w:p>
  </w:footnote>
  <w:footnote w:type="continuationSeparator" w:id="0">
    <w:p w14:paraId="4AE78FCB" w14:textId="77777777" w:rsidR="006C0F64" w:rsidRDefault="006C0F64" w:rsidP="00E30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6DA0" w14:textId="4D403364" w:rsidR="00115510" w:rsidRPr="00F70C35" w:rsidRDefault="00115510" w:rsidP="00115510">
    <w:pPr>
      <w:rPr>
        <w:lang w:val="es-ES"/>
      </w:rPr>
    </w:pPr>
    <w:r>
      <w:rPr>
        <w:noProof/>
        <w:color w:val="585B8C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1D2C95" wp14:editId="783CDC73">
              <wp:simplePos x="0" y="0"/>
              <wp:positionH relativeFrom="margin">
                <wp:posOffset>6678930</wp:posOffset>
              </wp:positionH>
              <wp:positionV relativeFrom="paragraph">
                <wp:posOffset>-35560</wp:posOffset>
              </wp:positionV>
              <wp:extent cx="2183461" cy="402336"/>
              <wp:effectExtent l="0" t="0" r="1270" b="4445"/>
              <wp:wrapNone/>
              <wp:docPr id="10211858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3461" cy="40233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55889E" w14:textId="77777777" w:rsidR="00E308EF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  <w:t>J</w:t>
                          </w:r>
                          <w:r w:rsidRPr="00FE01F7">
                            <w:rPr>
                              <w:rFonts w:asciiTheme="majorHAnsi" w:hAnsiTheme="majorHAnsi"/>
                              <w:color w:val="BF6D24" w:themeColor="accent4"/>
                            </w:rPr>
                            <w:t>uventudes Marianas Vicencianas</w:t>
                          </w:r>
                        </w:p>
                        <w:p w14:paraId="326717B3" w14:textId="6D104F53" w:rsidR="00E308EF" w:rsidRPr="00E308EF" w:rsidRDefault="009C200B" w:rsidP="00E308EF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  <w:tab w:val="left" w:pos="8055"/>
                            </w:tabs>
                            <w:jc w:val="right"/>
                            <w:rPr>
                              <w:rFonts w:asciiTheme="majorHAnsi" w:hAnsiTheme="majorHAnsi"/>
                              <w:color w:val="585B8C" w:themeColor="accent1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Área 12</w:t>
                          </w:r>
                          <w:r w:rsidR="00F8604D"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+9</w:t>
                          </w:r>
                        </w:p>
                        <w:p w14:paraId="38050312" w14:textId="77777777" w:rsidR="00E308EF" w:rsidRPr="00FE01F7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</w:rPr>
                          </w:pPr>
                        </w:p>
                        <w:p w14:paraId="3353A999" w14:textId="77777777" w:rsidR="00E308EF" w:rsidRDefault="00E308EF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D2C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9pt;margin-top:-2.8pt;width:171.95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" fillcolor="white [3201]" stroked="f" strokeweight=".5pt">
              <v:textbox inset="0,0,0,0">
                <w:txbxContent>
                  <w:p w14:paraId="7E55889E" w14:textId="77777777" w:rsidR="00E308EF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</w:rPr>
                    </w:pPr>
                    <w:r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  <w:t>J</w:t>
                    </w:r>
                    <w:r w:rsidRPr="00FE01F7">
                      <w:rPr>
                        <w:rFonts w:asciiTheme="majorHAnsi" w:hAnsiTheme="majorHAnsi"/>
                        <w:color w:val="BF6D24" w:themeColor="accent4"/>
                      </w:rPr>
                      <w:t>uventudes Marianas Vicencianas</w:t>
                    </w:r>
                  </w:p>
                  <w:p w14:paraId="326717B3" w14:textId="6D104F53" w:rsidR="00E308EF" w:rsidRPr="00E308EF" w:rsidRDefault="009C200B" w:rsidP="00E308EF">
                    <w:pPr>
                      <w:pStyle w:val="Header"/>
                      <w:tabs>
                        <w:tab w:val="clear" w:pos="4513"/>
                        <w:tab w:val="clear" w:pos="9026"/>
                        <w:tab w:val="left" w:pos="8055"/>
                      </w:tabs>
                      <w:jc w:val="right"/>
                      <w:rPr>
                        <w:rFonts w:asciiTheme="majorHAnsi" w:hAnsiTheme="majorHAnsi"/>
                        <w:color w:val="585B8C" w:themeColor="accent1"/>
                      </w:rPr>
                    </w:pPr>
                    <w:r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Área 12</w:t>
                    </w:r>
                    <w:r w:rsidR="00F8604D"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+9</w:t>
                    </w:r>
                  </w:p>
                  <w:p w14:paraId="38050312" w14:textId="77777777" w:rsidR="00E308EF" w:rsidRPr="00FE01F7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</w:rPr>
                    </w:pPr>
                  </w:p>
                  <w:p w14:paraId="3353A999" w14:textId="77777777" w:rsidR="00E308EF" w:rsidRDefault="00E308EF"/>
                </w:txbxContent>
              </v:textbox>
              <w10:wrap anchorx="margin"/>
            </v:shape>
          </w:pict>
        </mc:Fallback>
      </mc:AlternateContent>
    </w:r>
    <w:r w:rsidRPr="00FE01F7">
      <w:rPr>
        <w:noProof/>
      </w:rPr>
      <w:drawing>
        <wp:anchor distT="0" distB="0" distL="114300" distR="114300" simplePos="0" relativeHeight="251659264" behindDoc="0" locked="0" layoutInCell="1" allowOverlap="1" wp14:anchorId="069B30CD" wp14:editId="0AABDD4D">
          <wp:simplePos x="0" y="0"/>
          <wp:positionH relativeFrom="column">
            <wp:posOffset>-5511800</wp:posOffset>
          </wp:positionH>
          <wp:positionV relativeFrom="paragraph">
            <wp:posOffset>-452120</wp:posOffset>
          </wp:positionV>
          <wp:extent cx="5734050" cy="2343150"/>
          <wp:effectExtent l="0" t="0" r="6350" b="6350"/>
          <wp:wrapNone/>
          <wp:docPr id="269249488" name="Picture 1" descr="A green line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9249488" name="Picture 1" descr="A green line on a black background&#10;&#10;Description automatically generated"/>
                  <pic:cNvPicPr/>
                </pic:nvPicPr>
                <pic:blipFill rotWithShape="1">
                  <a:blip r:embed="rId1"/>
                  <a:srcRect t="-1" r="-44" b="73111"/>
                  <a:stretch/>
                </pic:blipFill>
                <pic:spPr bwMode="auto">
                  <a:xfrm>
                    <a:off x="0" y="0"/>
                    <a:ext cx="5734050" cy="2343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 w:rsidRPr="002B20D9">
      <w:rPr>
        <w:lang w:val="es-ES"/>
      </w:rPr>
      <w:instrText xml:space="preserve"> TITLE  \* MERGEFORMAT </w:instrText>
    </w:r>
    <w:r>
      <w:fldChar w:fldCharType="separate"/>
    </w:r>
    <w:r w:rsidR="00F8604D">
      <w:rPr>
        <w:lang w:val="es-ES"/>
      </w:rPr>
      <w:t>Listado de Participantes</w:t>
    </w:r>
    <w:r>
      <w:fldChar w:fldCharType="end"/>
    </w:r>
    <w:r w:rsidR="00F70C35">
      <w:rPr>
        <w:lang w:val="es-ES"/>
      </w:rPr>
      <w:t xml:space="preserve"> </w:t>
    </w:r>
    <w:r w:rsidR="009C2EB6">
      <w:rPr>
        <w:lang w:val="es-ES"/>
      </w:rPr>
      <w:t>–</w:t>
    </w:r>
    <w:r w:rsidR="00F70C35">
      <w:rPr>
        <w:lang w:val="es-ES"/>
      </w:rPr>
      <w:t xml:space="preserve"> </w:t>
    </w:r>
    <w:r w:rsidR="009C2EB6">
      <w:rPr>
        <w:lang w:val="es-ES"/>
      </w:rPr>
      <w:t>Todos los centros</w:t>
    </w:r>
  </w:p>
  <w:p w14:paraId="540974D5" w14:textId="1026EC20" w:rsidR="00E308EF" w:rsidRPr="00986247" w:rsidRDefault="00000000" w:rsidP="00115510">
    <w:pPr>
      <w:rPr>
        <w:lang w:val="es-ES"/>
      </w:rPr>
    </w:pPr>
    <w:r>
      <w:fldChar w:fldCharType="begin"/>
    </w:r>
    <w:r w:rsidRPr="002B20D9">
      <w:rPr>
        <w:lang w:val="es-ES"/>
      </w:rPr>
      <w:instrText xml:space="preserve"> SUBJECT  \* MERGEFORMAT </w:instrText>
    </w:r>
    <w:r>
      <w:fldChar w:fldCharType="separate"/>
    </w:r>
    <w:proofErr w:type="spellStart"/>
    <w:r w:rsidR="00F8604D">
      <w:rPr>
        <w:lang w:val="es-ES"/>
      </w:rPr>
      <w:t>Prepascua</w:t>
    </w:r>
    <w:proofErr w:type="spellEnd"/>
    <w:r w:rsidR="00F8604D">
      <w:rPr>
        <w:lang w:val="es-ES"/>
      </w:rPr>
      <w:t xml:space="preserve"> 2024</w:t>
    </w:r>
    <w:r>
      <w:fldChar w:fldCharType="end"/>
    </w:r>
    <w:r w:rsidR="00986247" w:rsidRPr="00986247">
      <w:rPr>
        <w:lang w:val="es-ES"/>
      </w:rPr>
      <w:t xml:space="preserve"> </w:t>
    </w:r>
    <w:r w:rsidR="00986247">
      <w:rPr>
        <w:lang w:val="es-ES"/>
      </w:rPr>
      <w:t>–</w:t>
    </w:r>
    <w:r w:rsidR="00986247" w:rsidRPr="00986247">
      <w:rPr>
        <w:lang w:val="es-ES"/>
      </w:rPr>
      <w:t xml:space="preserve"> </w:t>
    </w:r>
    <w:r w:rsidR="00986247">
      <w:rPr>
        <w:lang w:val="es-ES"/>
      </w:rPr>
      <w:t xml:space="preserve">Última actualización: </w:t>
    </w:r>
    <w:r w:rsidR="00986247">
      <w:rPr>
        <w:lang w:val="es-ES"/>
      </w:rPr>
      <w:fldChar w:fldCharType="begin"/>
    </w:r>
    <w:r w:rsidR="00986247">
      <w:rPr>
        <w:lang w:val="es-ES"/>
      </w:rPr>
      <w:instrText xml:space="preserve"> MERGEFIELD last_up \* MERGEFORMAT </w:instrText>
    </w:r>
    <w:r w:rsidR="00986247">
      <w:rPr>
        <w:lang w:val="es-ES"/>
      </w:rPr>
      <w:fldChar w:fldCharType="separate"/>
    </w:r>
    <w:r w:rsidR="00F8604D">
      <w:rPr>
        <w:noProof/>
        <w:lang w:val="es-ES"/>
      </w:rPr>
      <w:t>«last_up»</w:t>
    </w:r>
    <w:r w:rsidR="00986247">
      <w:rPr>
        <w:lang w:val="es-E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35"/>
    <w:rsid w:val="00115510"/>
    <w:rsid w:val="0023258A"/>
    <w:rsid w:val="00266BDC"/>
    <w:rsid w:val="002B20D9"/>
    <w:rsid w:val="002F0411"/>
    <w:rsid w:val="002F7561"/>
    <w:rsid w:val="003003C9"/>
    <w:rsid w:val="00437BED"/>
    <w:rsid w:val="00480C8F"/>
    <w:rsid w:val="00525CED"/>
    <w:rsid w:val="006C0F64"/>
    <w:rsid w:val="00986247"/>
    <w:rsid w:val="009C0AD7"/>
    <w:rsid w:val="009C200B"/>
    <w:rsid w:val="009C2EB6"/>
    <w:rsid w:val="00CC2277"/>
    <w:rsid w:val="00DC771A"/>
    <w:rsid w:val="00E308EF"/>
    <w:rsid w:val="00ED0B58"/>
    <w:rsid w:val="00F5108F"/>
    <w:rsid w:val="00F61C15"/>
    <w:rsid w:val="00F70C35"/>
    <w:rsid w:val="00F8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E8B98"/>
  <w15:chartTrackingRefBased/>
  <w15:docId w15:val="{18C2E9BA-A624-FC4E-A115-B1BBC581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C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5555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8EF"/>
  </w:style>
  <w:style w:type="paragraph" w:styleId="Footer">
    <w:name w:val="footer"/>
    <w:basedOn w:val="Normal"/>
    <w:link w:val="Foot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8EF"/>
  </w:style>
  <w:style w:type="character" w:customStyle="1" w:styleId="Heading2Char">
    <w:name w:val="Heading 2 Char"/>
    <w:basedOn w:val="DefaultParagraphFont"/>
    <w:link w:val="Heading2"/>
    <w:uiPriority w:val="9"/>
    <w:semiHidden/>
    <w:rsid w:val="00E308EF"/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EF"/>
    <w:rPr>
      <w:rFonts w:asciiTheme="majorHAnsi" w:eastAsiaTheme="majorEastAsia" w:hAnsiTheme="majorHAnsi" w:cstheme="majorBidi"/>
      <w:color w:val="015555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EF"/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08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1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5510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F70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1C15"/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Catequesis_23-24.dotx" TargetMode="External"/></Relationships>
</file>

<file path=word/theme/theme1.xml><?xml version="1.0" encoding="utf-8"?>
<a:theme xmlns:a="http://schemas.openxmlformats.org/drawingml/2006/main" name="JMV_23-24">
  <a:themeElements>
    <a:clrScheme name="JMV 23-2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85B8C"/>
      </a:accent1>
      <a:accent2>
        <a:srgbClr val="F27649"/>
      </a:accent2>
      <a:accent3>
        <a:srgbClr val="027373"/>
      </a:accent3>
      <a:accent4>
        <a:srgbClr val="BF6D24"/>
      </a:accent4>
      <a:accent5>
        <a:srgbClr val="F2F2F2"/>
      </a:accent5>
      <a:accent6>
        <a:srgbClr val="DB4B37"/>
      </a:accent6>
      <a:hlink>
        <a:srgbClr val="0563C1"/>
      </a:hlink>
      <a:folHlink>
        <a:srgbClr val="954F72"/>
      </a:folHlink>
    </a:clrScheme>
    <a:fontScheme name="JMV 23-24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686132-5957-5747-AB21-9128CBDD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C:\Users\carlo\AppData\Roaming\Microsoft\Templates\Catequesis_23-24.dotx</Template>
  <TotalTime>4</TotalTime>
  <Pages>2</Pages>
  <Words>129</Words>
  <Characters>674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Listado de Participantes</vt:lpstr>
    </vt:vector>
  </TitlesOfParts>
  <Manager/>
  <Company/>
  <LinksUpToDate>false</LinksUpToDate>
  <CharactersWithSpaces>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Listado de Participantes</dc:title>
  <dc:subject>Prepascua 2024</dc:subject>
  <dc:creator>Carlos Payá</dc:creator>
  <cp:keywords/>
  <dc:description/>
  <cp:lastModifiedBy>Carlos Paya Herrero</cp:lastModifiedBy>
  <cp:revision>7</cp:revision>
  <dcterms:created xsi:type="dcterms:W3CDTF">2023-11-15T13:46:00Z</dcterms:created>
  <dcterms:modified xsi:type="dcterms:W3CDTF">2024-02-01T10:29:00Z</dcterms:modified>
  <cp:category/>
</cp:coreProperties>
</file>